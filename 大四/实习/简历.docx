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2FEA3">
      <w:pPr>
        <w:rPr>
          <w:rFonts w:hint="eastAsia"/>
          <w:sz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7" name="矩形 7"/>
                <wp:cNvGraphicFramePr/>
                <a:graphic xmlns:a="http://schemas.openxmlformats.org/drawingml/2006/main">
                  <a:graphicData uri="http://schemas.microsoft.com/office/word/2010/wordprocessingShape">
                    <wps:wsp>
                      <wps:cNvSpPr/>
                      <wps:spPr>
                        <a:xfrm>
                          <a:off x="351155" y="31369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61312;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kNlWD2QAAAAsBAAAPAAAAAAAAAAEAIAAAACIAAABkcnMvZG93bnJldi54bWxQ&#10;SwECFAAUAAAACACHTuJAQxdDStoCAACuBQAADgAAAAAAAAABACAAAAAoAQAAZHJzL2Uyb0RvYy54&#10;bWxQSwUGAAAAAAYABgBZAQAAd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9690"/>
                <wp:wrapNone/>
                <wp:docPr id="8" name="矩形 8"/>
                <wp:cNvGraphicFramePr/>
                <a:graphic xmlns:a="http://schemas.openxmlformats.org/drawingml/2006/main">
                  <a:graphicData uri="http://schemas.microsoft.com/office/word/2010/wordprocessingShape">
                    <wps:wsp>
                      <wps:cNvSpPr/>
                      <wps:spPr>
                        <a:xfrm>
                          <a:off x="143510" y="97155"/>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6028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NlQkeva&#10;AAAACQEAAA8AAAAAAAAAAQAgAAAAIgAAAGRycy9kb3ducmV2LnhtbFBLAQIUABQAAAAIAIdO4kDb&#10;jd9KyQIAAIoFAAAOAAAAAAAAAAEAIAAAACkBAABkcnMvZTJvRG9jLnhtbFBLBQYAAAAABgAGAFkB&#10;AABkBgAAAAA=&#10;">
                <v:fill on="t" focussize="0,0"/>
                <v:stroke on="f" weight="1pt" miterlimit="8" joinstyle="miter"/>
                <v:imagedata o:title=""/>
                <o:lock v:ext="edit" aspectratio="f"/>
                <v:shadow on="t" color="#000000" opacity="26214f" offset="-3pt,0pt" origin="32768f,0f" matrix="65536f,0f,0f,65536f"/>
              </v:rect>
            </w:pict>
          </mc:Fallback>
        </mc:AlternateContent>
      </w:r>
      <w:r>
        <w:rPr>
          <w:rFonts w:hint="eastAsia"/>
          <w:sz w:val="28"/>
          <w:lang w:val="en-US" w:eastAsia="zh-CN"/>
        </w:rPr>
        <w:t xml:space="preserve">  </w:t>
      </w:r>
    </w:p>
    <w:p w14:paraId="32ADC9ED">
      <w:pPr>
        <w:rPr>
          <w:rFonts w:hint="default"/>
          <w:sz w:val="28"/>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2494915</wp:posOffset>
                </wp:positionH>
                <wp:positionV relativeFrom="paragraph">
                  <wp:posOffset>181610</wp:posOffset>
                </wp:positionV>
                <wp:extent cx="4583430" cy="569595"/>
                <wp:effectExtent l="0" t="0" r="0" b="0"/>
                <wp:wrapNone/>
                <wp:docPr id="6" name="文本框 6"/>
                <wp:cNvGraphicFramePr/>
                <a:graphic xmlns:a="http://schemas.openxmlformats.org/drawingml/2006/main">
                  <a:graphicData uri="http://schemas.microsoft.com/office/word/2010/wordprocessingShape">
                    <wps:wsp>
                      <wps:cNvSpPr txBox="1"/>
                      <wps:spPr>
                        <a:xfrm>
                          <a:off x="4431030" y="351790"/>
                          <a:ext cx="4583430" cy="569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5pt;margin-top:14.3pt;height:44.85pt;width:360.9pt;z-index:251666432;mso-width-relative:page;mso-height-relative:page;" filled="f" stroked="f" coordsize="21600,21600" o:gfxdata="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Y/oM2wAAAAsBAAAPAAAAAAAAAAEA&#10;IAAAACIAAABkcnMvZG93bnJldi54bWxQSwECFAAUAAAACACHTuJAK8tuKkUCAABxBAAADgAAAAAA&#10;AAABACAAAAAqAQAAZHJzL2Uyb0RvYy54bWxQSwUGAAAAAAYABgBZAQAA4QUAAAAA&#10;">
                <v:fill on="f" focussize="0,0"/>
                <v:stroke on="f" weight="0.5pt"/>
                <v:imagedata o:title=""/>
                <o:lock v:ext="edit" aspectratio="f"/>
                <v:textbox>
                  <w:txbxContent>
                    <w:p w14:paraId="6CD1ED52">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宋体" w:hAnsi="宋体" w:eastAsia="宋体" w:cs="宋体"/>
                          <w:b/>
                          <w:bCs/>
                          <w:color w:val="auto"/>
                          <w:sz w:val="24"/>
                          <w:szCs w:val="24"/>
                          <w:lang w:val="en-US" w:eastAsia="zh-CN"/>
                        </w:rPr>
                      </w:pPr>
                      <w:r>
                        <w:rPr>
                          <w:rFonts w:hint="eastAsia" w:ascii="宋体" w:hAnsi="宋体" w:eastAsia="宋体" w:cs="宋体"/>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呙凯锋</w:t>
                      </w:r>
                      <w:r>
                        <w:rPr>
                          <w:rFonts w:hint="eastAsia" w:ascii="宋体" w:hAnsi="宋体" w:eastAsia="宋体" w:cs="宋体"/>
                          <w:b/>
                          <w:bCs/>
                          <w:color w:val="auto"/>
                          <w:kern w:val="2"/>
                          <w:sz w:val="36"/>
                          <w:szCs w:val="36"/>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宋体" w:hAnsi="宋体" w:eastAsia="宋体" w:cs="宋体"/>
                          <w:b/>
                          <w:bCs/>
                          <w:color w:val="auto"/>
                          <w:kern w:val="2"/>
                          <w:sz w:val="24"/>
                          <w:szCs w:val="24"/>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求职意向：嵌入式软件开发（C++）</w:t>
                      </w:r>
                    </w:p>
                  </w:txbxContent>
                </v:textbox>
              </v:shape>
            </w:pict>
          </mc:Fallback>
        </mc:AlternateContent>
      </w:r>
      <w:r>
        <w:drawing>
          <wp:anchor distT="0" distB="0" distL="114300" distR="114300" simplePos="0" relativeHeight="251673600" behindDoc="0" locked="0" layoutInCell="1" allowOverlap="1">
            <wp:simplePos x="0" y="0"/>
            <wp:positionH relativeFrom="column">
              <wp:posOffset>808990</wp:posOffset>
            </wp:positionH>
            <wp:positionV relativeFrom="paragraph">
              <wp:posOffset>273685</wp:posOffset>
            </wp:positionV>
            <wp:extent cx="1201420" cy="1479550"/>
            <wp:effectExtent l="0" t="0" r="2540" b="13970"/>
            <wp:wrapNone/>
            <wp:docPr id="2" name="图片 2" descr="C:\Users\ASUS\Desktop\eb081fe1e80cccd7d061848f35e689f.jpgeb081fe1e80cccd7d061848f35e6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Desktop\eb081fe1e80cccd7d061848f35e689f.jpgeb081fe1e80cccd7d061848f35e689f"/>
                    <pic:cNvPicPr>
                      <a:picLocks noChangeAspect="1" noChangeArrowheads="1"/>
                    </pic:cNvPicPr>
                  </pic:nvPicPr>
                  <pic:blipFill>
                    <a:blip r:embed="rId4"/>
                    <a:srcRect/>
                    <a:stretch>
                      <a:fillRect/>
                    </a:stretch>
                  </pic:blipFill>
                  <pic:spPr>
                    <a:xfrm>
                      <a:off x="0" y="0"/>
                      <a:ext cx="1201420" cy="1479550"/>
                    </a:xfrm>
                    <a:prstGeom prst="rect">
                      <a:avLst/>
                    </a:prstGeom>
                    <a:noFill/>
                    <a:ln>
                      <a:noFill/>
                    </a:ln>
                  </pic:spPr>
                </pic:pic>
              </a:graphicData>
            </a:graphic>
          </wp:anchor>
        </w:drawing>
      </w:r>
    </w:p>
    <w:p w14:paraId="020210A5">
      <w:pPr>
        <w:rPr>
          <w:lang w:val="en-US" w:eastAsia="zh-CN"/>
        </w:rPr>
      </w:pPr>
    </w:p>
    <w:p w14:paraId="109C1AEE">
      <w:pPr>
        <w:bidi w:val="0"/>
        <w:rPr>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4013835</wp:posOffset>
                </wp:positionH>
                <wp:positionV relativeFrom="paragraph">
                  <wp:posOffset>106045</wp:posOffset>
                </wp:positionV>
                <wp:extent cx="1913890" cy="781050"/>
                <wp:effectExtent l="0" t="0" r="10160" b="0"/>
                <wp:wrapNone/>
                <wp:docPr id="4" name="矩形 4"/>
                <wp:cNvGraphicFramePr/>
                <a:graphic xmlns:a="http://schemas.openxmlformats.org/drawingml/2006/main">
                  <a:graphicData uri="http://schemas.microsoft.com/office/word/2010/wordprocessingShape">
                    <wps:wsp>
                      <wps:cNvSpPr/>
                      <wps:spPr>
                        <a:xfrm>
                          <a:off x="0" y="0"/>
                          <a:ext cx="191389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05pt;margin-top:8.35pt;height:61.5pt;width:150.7pt;z-index:251663360;v-text-anchor:middle;mso-width-relative:page;mso-height-relative:page;" filled="f" stroked="f" coordsize="21600,21600" o:gfxdata="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vkB+/Y&#10;AAAACgEAAA8AAAAAAAAAAQAgAAAAIgAAAGRycy9kb3ducmV2LnhtbFBLAQIUABQAAAAIAIdO4kAT&#10;NN40WQIAAKIEAAAOAAAAAAAAAAEAIAAAACcBAABkcnMvZTJvRG9jLnhtbFBLBQYAAAAABgAGAFkB&#10;AADyBQAAAAA=&#10;">
                <v:fill on="f" focussize="0,0"/>
                <v:stroke on="f" weight="1pt"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2508885</wp:posOffset>
                </wp:positionH>
                <wp:positionV relativeFrom="paragraph">
                  <wp:posOffset>96520</wp:posOffset>
                </wp:positionV>
                <wp:extent cx="1381125" cy="781050"/>
                <wp:effectExtent l="0" t="0" r="9525" b="0"/>
                <wp:wrapNone/>
                <wp:docPr id="3" name="矩形 3"/>
                <wp:cNvGraphicFramePr/>
                <a:graphic xmlns:a="http://schemas.openxmlformats.org/drawingml/2006/main">
                  <a:graphicData uri="http://schemas.microsoft.com/office/word/2010/wordprocessingShape">
                    <wps:wsp>
                      <wps:cNvSpPr/>
                      <wps:spPr>
                        <a:xfrm>
                          <a:off x="2508885" y="1068070"/>
                          <a:ext cx="138112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55pt;margin-top:7.6pt;height:61.5pt;width:108.75pt;z-index:251662336;v-text-anchor:middle;mso-width-relative:page;mso-height-relative:page;" filled="f" stroked="f" coordsize="21600,21600" o:gfxdata="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A2SEdcAAAAKAQAADwAAAAAAAAABACAAAAAiAAAAZHJzL2Rvd25yZXYueG1sUEsBAhQA&#10;FAAAAAgAh07iQAtxU/1lAgAArgQAAA4AAAAAAAAAAQAgAAAAJgEAAGRycy9lMm9Eb2MueG1sUEsF&#10;BgAAAAAGAAYAWQEAAP0FAAAAAA==&#10;">
                <v:fill on="f" focussize="0,0"/>
                <v:stroke on="f" weight="1pt" miterlimit="8" joinstyle="miter"/>
                <v:imagedata o:title=""/>
                <o:lock v:ext="edit" aspectratio="f"/>
              </v:rect>
            </w:pict>
          </mc:Fallback>
        </mc:AlternateContent>
      </w:r>
    </w:p>
    <w:p w14:paraId="062F26D1">
      <w:pPr>
        <w:bidi w:val="0"/>
        <w:rPr>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4032885</wp:posOffset>
                </wp:positionH>
                <wp:positionV relativeFrom="paragraph">
                  <wp:posOffset>40640</wp:posOffset>
                </wp:positionV>
                <wp:extent cx="1975485" cy="8591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975485" cy="859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5pt;margin-top:3.2pt;height:67.65pt;width:155.55pt;z-index:251665408;mso-width-relative:page;mso-height-relative:page;" filled="f" stroked="f" coordsize="21600,21600" o:gfxdata="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2BD6raAAAACQEAAA8AAAAAAAAAAQAgAAAAIgAAAGRy&#10;cy9kb3ducmV2LnhtbFBLAQIUABQAAAAIAIdO4kA84y9TPAIAAGYEAAAOAAAAAAAAAAEAIAAAACkB&#10;AABkcnMvZTJvRG9jLnhtbFBLBQYAAAAABgAGAFkBAADXBQAAAAA=&#10;">
                <v:fill on="f" focussize="0,0"/>
                <v:stroke on="f" weight="0.5pt"/>
                <v:imagedata o:title=""/>
                <o:lock v:ext="edit" aspectratio="f"/>
                <v:textbox>
                  <w:txbxContent>
                    <w:p w14:paraId="665B321F">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学历：本科(自动化专业)</w:t>
                      </w:r>
                    </w:p>
                    <w:p w14:paraId="1F4476BB">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电话：13433145926</w:t>
                      </w:r>
                    </w:p>
                    <w:p w14:paraId="34F58A2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邮箱：2134438722@qq.com</w:t>
                      </w:r>
                    </w:p>
                    <w:p w14:paraId="4CEB4693">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ahoma" w:hAnsi="Tahoma" w:eastAsia="微软雅黑" w:cs="Tahoma"/>
                          <w:b w:val="0"/>
                          <w:bCs w:val="0"/>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3AE93C48">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ahoma" w:hAnsi="Tahoma" w:eastAsia="微软雅黑" w:cs="Tahoma"/>
                          <w:b/>
                          <w:bCs/>
                          <w:color w:val="767171" w:themeColor="background2" w:themeShade="80"/>
                          <w:sz w:val="21"/>
                          <w:szCs w:val="21"/>
                          <w:lang w:val="en-US" w:eastAsia="zh-CN"/>
                        </w:rPr>
                      </w:pPr>
                    </w:p>
                    <w:p w14:paraId="0AD3EA57"/>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2402840</wp:posOffset>
                </wp:positionH>
                <wp:positionV relativeFrom="paragraph">
                  <wp:posOffset>22860</wp:posOffset>
                </wp:positionV>
                <wp:extent cx="1390015" cy="81153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90015" cy="811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现居：广东广州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1.8pt;height:63.9pt;width:109.45pt;z-index:251664384;mso-width-relative:page;mso-height-relative:page;" filled="f" stroked="f" coordsize="21600,21600" o:gfxdata="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ZWhha2wAAAAkBAAAPAAAAAAAAAAEAIAAAACIAAABk&#10;cnMvZG93bnJldi54bWxQSwECFAAUAAAACACHTuJA92gv9DwCAABoBAAADgAAAAAAAAABACAAAAAq&#10;AQAAZHJzL2Uyb0RvYy54bWxQSwUGAAAAAAYABgBZAQAA2AUAAAAA&#10;">
                <v:fill on="f" focussize="0,0"/>
                <v:stroke on="f" weight="0.5pt"/>
                <v:imagedata o:title=""/>
                <o:lock v:ext="edit" aspectratio="f"/>
                <v:textbox>
                  <w:txbxContent>
                    <w:p w14:paraId="7C0A6BA7">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eastAsia="zh-CN"/>
                        </w:rPr>
                        <w:t>年龄：</w:t>
                      </w:r>
                      <w:r>
                        <w:rPr>
                          <w:rFonts w:hint="eastAsia" w:ascii="宋体" w:hAnsi="宋体" w:eastAsia="宋体" w:cs="宋体"/>
                          <w:b w:val="0"/>
                          <w:bCs w:val="0"/>
                          <w:color w:val="auto"/>
                          <w:kern w:val="24"/>
                          <w:sz w:val="22"/>
                          <w:szCs w:val="22"/>
                          <w:lang w:val="en-US" w:eastAsia="zh-CN"/>
                        </w:rPr>
                        <w:t>21</w:t>
                      </w:r>
                    </w:p>
                    <w:p w14:paraId="658ED84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籍贯：湖南岳阳</w:t>
                      </w:r>
                    </w:p>
                    <w:p w14:paraId="692855E0">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宋体" w:hAnsi="宋体" w:eastAsia="宋体" w:cs="宋体"/>
                          <w:b w:val="0"/>
                          <w:bCs w:val="0"/>
                          <w:color w:val="auto"/>
                          <w:kern w:val="24"/>
                          <w:sz w:val="22"/>
                          <w:szCs w:val="22"/>
                          <w:lang w:val="en-US" w:eastAsia="zh-CN"/>
                        </w:rPr>
                      </w:pPr>
                      <w:r>
                        <w:rPr>
                          <w:rFonts w:hint="eastAsia" w:ascii="宋体" w:hAnsi="宋体" w:eastAsia="宋体" w:cs="宋体"/>
                          <w:b w:val="0"/>
                          <w:bCs w:val="0"/>
                          <w:color w:val="auto"/>
                          <w:sz w:val="22"/>
                          <w:szCs w:val="22"/>
                          <w:lang w:val="en-US" w:eastAsia="zh-CN"/>
                        </w:rPr>
                        <w:sym w:font="Webdings" w:char="0038"/>
                      </w:r>
                      <w:r>
                        <w:rPr>
                          <w:rFonts w:hint="eastAsia" w:ascii="宋体" w:hAnsi="宋体" w:eastAsia="宋体" w:cs="宋体"/>
                          <w:b w:val="0"/>
                          <w:bCs w:val="0"/>
                          <w:color w:val="auto"/>
                          <w:sz w:val="22"/>
                          <w:szCs w:val="22"/>
                          <w:lang w:val="en-US" w:eastAsia="zh-CN"/>
                        </w:rPr>
                        <w:t xml:space="preserve">  </w:t>
                      </w:r>
                      <w:r>
                        <w:rPr>
                          <w:rFonts w:hint="eastAsia" w:ascii="宋体" w:hAnsi="宋体" w:eastAsia="宋体" w:cs="宋体"/>
                          <w:b w:val="0"/>
                          <w:bCs w:val="0"/>
                          <w:color w:val="auto"/>
                          <w:kern w:val="24"/>
                          <w:sz w:val="22"/>
                          <w:szCs w:val="22"/>
                          <w:lang w:val="en-US" w:eastAsia="zh-CN"/>
                        </w:rPr>
                        <w:t>现居：广东广州</w:t>
                      </w:r>
                    </w:p>
                  </w:txbxContent>
                </v:textbox>
              </v:shape>
            </w:pict>
          </mc:Fallback>
        </mc:AlternateContent>
      </w:r>
      <w:r>
        <w:rPr>
          <w:rFonts w:hint="eastAsia"/>
          <w:lang w:val="en-US" w:eastAsia="zh-CN"/>
        </w:rPr>
        <w:t xml:space="preserve"> </w:t>
      </w:r>
    </w:p>
    <w:p w14:paraId="046DB0BA">
      <w:pPr>
        <w:bidi w:val="0"/>
        <w:rPr>
          <w:lang w:val="en-US" w:eastAsia="zh-CN"/>
        </w:rPr>
      </w:pPr>
    </w:p>
    <w:p w14:paraId="79D552CA">
      <w:pPr>
        <w:bidi w:val="0"/>
        <w:rPr>
          <w:lang w:val="en-US" w:eastAsia="zh-CN"/>
        </w:rPr>
      </w:pPr>
    </w:p>
    <w:p w14:paraId="070EA045">
      <w:pPr>
        <w:bidi w:val="0"/>
        <w:rPr>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1663700</wp:posOffset>
                </wp:positionH>
                <wp:positionV relativeFrom="paragraph">
                  <wp:posOffset>188595</wp:posOffset>
                </wp:positionV>
                <wp:extent cx="5568315" cy="8423910"/>
                <wp:effectExtent l="15875" t="15875" r="73660" b="75565"/>
                <wp:wrapNone/>
                <wp:docPr id="9" name="矩形 9"/>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4.85pt;height:663.3pt;width:438.45pt;z-index:251659264;v-text-anchor:middle;mso-width-relative:page;mso-height-relative:page;" fillcolor="#FFC000 [3207]" filled="t" stroked="f" coordsize="21600,21600" o:gfxdata="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DsJma/YAAAADAEAAA8AAAAA&#10;AAAAAQAgAAAAIgAAAGRycy9kb3ducmV2LnhtbFBLAQIUABQAAAAIAIdO4kDlAwCnvwIAAIE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5A7453F7">
      <w:pPr>
        <w:tabs>
          <w:tab w:val="left" w:pos="1136"/>
        </w:tabs>
        <w:bidi w:val="0"/>
        <w:jc w:val="left"/>
        <w:rPr>
          <w:lang w:val="en-US" w:eastAsia="zh-CN"/>
        </w:rPr>
      </w:pPr>
    </w:p>
    <w:p w14:paraId="506DAEB6">
      <w:pPr>
        <w:bidi w:val="0"/>
        <w:rPr>
          <w:rFonts w:asciiTheme="minorHAnsi" w:hAnsiTheme="minorHAnsi" w:eastAsiaTheme="minorEastAsia" w:cstheme="minorBidi"/>
          <w:kern w:val="2"/>
          <w:sz w:val="24"/>
          <w:szCs w:val="24"/>
          <w:lang w:val="en-US" w:eastAsia="zh-CN" w:bidi="ar-SA"/>
        </w:rPr>
      </w:pPr>
      <w:bookmarkStart w:id="0" w:name="_GoBack"/>
      <w:bookmarkEnd w:id="0"/>
      <w:r>
        <w:rPr>
          <w:sz w:val="24"/>
        </w:rPr>
        <mc:AlternateContent>
          <mc:Choice Requires="wps">
            <w:drawing>
              <wp:anchor distT="0" distB="0" distL="114300" distR="114300" simplePos="0" relativeHeight="251664384" behindDoc="0" locked="0" layoutInCell="1" allowOverlap="1">
                <wp:simplePos x="0" y="0"/>
                <wp:positionH relativeFrom="column">
                  <wp:posOffset>805815</wp:posOffset>
                </wp:positionH>
                <wp:positionV relativeFrom="paragraph">
                  <wp:posOffset>33655</wp:posOffset>
                </wp:positionV>
                <wp:extent cx="6271895" cy="479425"/>
                <wp:effectExtent l="0" t="0" r="0" b="0"/>
                <wp:wrapNone/>
                <wp:docPr id="36" name="文本框 36"/>
                <wp:cNvGraphicFramePr/>
                <a:graphic xmlns:a="http://schemas.openxmlformats.org/drawingml/2006/main">
                  <a:graphicData uri="http://schemas.microsoft.com/office/word/2010/wordprocessingShape">
                    <wps:wsp>
                      <wps:cNvSpPr txBox="1"/>
                      <wps:spPr>
                        <a:xfrm>
                          <a:off x="2936875" y="206375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2.65pt;height:37.75pt;width:493.85pt;z-index:251664384;mso-width-relative:page;mso-height-relative:page;" filled="f" stroked="f" coordsize="21600,21600" o:gfxdata="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Jn3NkAAAAJAQAADwAAAAAAAAABACAA&#10;AAAiAAAAZHJzL2Rvd25yZXYueG1sUEsBAhQAFAAAAAgAh07iQFvw+VhFAgAAdAQAAA4AAAAAAAAA&#10;AQAgAAAAKAEAAGRycy9lMm9Eb2MueG1sUEsFBgAAAAAGAAYAWQEAAN8FAAAAAA==&#10;">
                <v:fill on="f" focussize="0,0"/>
                <v:stroke on="f" weight="0.5pt"/>
                <v:imagedata o:title=""/>
                <o:lock v:ext="edit" aspectratio="f"/>
                <v:textbox>
                  <w:txbxContent>
                    <w:p w14:paraId="61A23CF1">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实战项目（所学课程:数电、模电、C/Python/C#、PLC、电力电子、单片机）</w:t>
                      </w:r>
                      <w:r>
                        <w:rPr>
                          <w:rFonts w:hint="eastAsia" w:ascii="黑体" w:hAnsi="黑体" w:eastAsia="黑体" w:cs="黑体"/>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eastAsia"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g">
            <w:drawing>
              <wp:anchor distT="0" distB="0" distL="114300" distR="114300" simplePos="0" relativeHeight="251671552" behindDoc="0" locked="0" layoutInCell="1" allowOverlap="1">
                <wp:simplePos x="0" y="0"/>
                <wp:positionH relativeFrom="column">
                  <wp:posOffset>599440</wp:posOffset>
                </wp:positionH>
                <wp:positionV relativeFrom="paragraph">
                  <wp:posOffset>105410</wp:posOffset>
                </wp:positionV>
                <wp:extent cx="250825" cy="250825"/>
                <wp:effectExtent l="0" t="0" r="15875" b="15875"/>
                <wp:wrapNone/>
                <wp:docPr id="13" name="组合 1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10"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2pt;margin-top:8.3pt;height:19.75pt;width:19.75pt;rotation:-11599872f;z-index:251671552;mso-width-relative:page;mso-height-relative:page;" coordorigin="10418,3954" coordsize="668,668" o:gfxdata="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GAeJg7WAAAACAEAAA8AAAAAAAAAAQAgAAAAIgAAAGRycy9kb3ducmV2LnhtbFBLAQIUABQA&#10;AAAIAIdO4kAJwEoQSAMAABsJAAAOAAAAAAAAAAEAIAAAACUBAABkcnMvZTJvRG9jLnhtbFBLBQYA&#10;AAAABgAGAFkBAADfBgAAAAA=&#10;">
                <o:lock v:ext="edit" aspectratio="f"/>
                <v:shape id="_x0000_s1026" o:spid="_x0000_s1026" o:spt="3" type="#_x0000_t3" style="position:absolute;left:10418;top:3954;height:668;width:668;v-text-anchor:middle;" fillcolor="#FFC000" filled="t" stroked="f" coordsize="21600,21600" o:gfxdata="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aS6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0622;top:4090;height:382;width:382;rotation:2883584f;v-text-anchor:middle;" fillcolor="#FFFFFF [3212]" filled="t" stroked="f" coordsize="21600,21600" o:gfxdata="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7/A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w:pict>
          </mc:Fallback>
        </mc:AlternateContent>
      </w:r>
    </w:p>
    <w:p w14:paraId="0336B367">
      <w:pPr>
        <w:bidi w:val="0"/>
        <w:rPr>
          <w:lang w:val="en-US" w:eastAsia="zh-CN"/>
        </w:rPr>
      </w:pPr>
    </w:p>
    <w:p w14:paraId="72C56F6B">
      <w:pPr>
        <w:bidi w:val="0"/>
        <w:rPr>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675005</wp:posOffset>
                </wp:positionH>
                <wp:positionV relativeFrom="paragraph">
                  <wp:posOffset>23495</wp:posOffset>
                </wp:positionV>
                <wp:extent cx="6362065" cy="5142230"/>
                <wp:effectExtent l="0" t="0" r="0" b="0"/>
                <wp:wrapNone/>
                <wp:docPr id="15" name="文本框 15"/>
                <wp:cNvGraphicFramePr/>
                <a:graphic xmlns:a="http://schemas.openxmlformats.org/drawingml/2006/main">
                  <a:graphicData uri="http://schemas.microsoft.com/office/word/2010/wordprocessingShape">
                    <wps:wsp>
                      <wps:cNvSpPr txBox="1"/>
                      <wps:spPr>
                        <a:xfrm>
                          <a:off x="410845" y="2277110"/>
                          <a:ext cx="6362065" cy="5142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项目：机械臂录制功能更新</w:t>
                            </w:r>
                          </w:p>
                          <w:p w14:paraId="19EC709D">
                            <w:pPr>
                              <w:bidi w:val="0"/>
                              <w:jc w:val="both"/>
                              <w:rPr>
                                <w:rFonts w:hint="eastAsia"/>
                                <w:b w:val="0"/>
                                <w:bCs w:val="0"/>
                                <w:lang w:val="en-US" w:eastAsia="zh-CN"/>
                              </w:rPr>
                            </w:pPr>
                            <w:r>
                              <w:rPr>
                                <w:rFonts w:hint="eastAsia"/>
                                <w:b w:val="0"/>
                                <w:bCs w:val="0"/>
                                <w:lang w:val="en-US" w:eastAsia="zh-CN"/>
                              </w:rPr>
                              <w:t>需求：在原有内录功能上实现录制时间的延长,同时过滤机械臂一部分重复的点位</w:t>
                            </w:r>
                          </w:p>
                          <w:p w14:paraId="15929485">
                            <w:pPr>
                              <w:bidi w:val="0"/>
                              <w:jc w:val="both"/>
                              <w:rPr>
                                <w:rFonts w:hint="eastAsia"/>
                                <w:b w:val="0"/>
                                <w:bCs w:val="0"/>
                                <w:lang w:val="en-US" w:eastAsia="zh-CN"/>
                              </w:rPr>
                            </w:pPr>
                            <w:r>
                              <w:rPr>
                                <w:rFonts w:hint="eastAsia"/>
                                <w:b w:val="0"/>
                                <w:bCs w:val="0"/>
                                <w:lang w:val="en-US" w:eastAsia="zh-CN"/>
                              </w:rPr>
                              <w:t>设计思路：将原代码的静态数组转变为动态的可变容器Vector,利用back方法判断新点位与上一个点位的角度差值并决定是否记录,利用size()方法实现点位复现</w:t>
                            </w:r>
                          </w:p>
                          <w:p w14:paraId="6D1FE9A2">
                            <w:pPr>
                              <w:bidi w:val="0"/>
                              <w:jc w:val="both"/>
                              <w:rPr>
                                <w:rFonts w:hint="eastAsia"/>
                                <w:b w:val="0"/>
                                <w:bCs w:val="0"/>
                                <w:lang w:val="en-US" w:eastAsia="zh-CN"/>
                              </w:rPr>
                            </w:pPr>
                            <w:r>
                              <w:rPr>
                                <w:rFonts w:hint="eastAsia"/>
                                <w:b w:val="0"/>
                                <w:bCs w:val="0"/>
                                <w:lang w:val="en-US" w:eastAsia="zh-CN"/>
                              </w:rPr>
                              <w:t>支持：ESP8266,UART</w:t>
                            </w:r>
                          </w:p>
                          <w:p w14:paraId="25B94620">
                            <w:pPr>
                              <w:bidi w:val="0"/>
                              <w:jc w:val="both"/>
                              <w:rPr>
                                <w:rFonts w:hint="eastAsia"/>
                                <w:b w:val="0"/>
                                <w:bCs w:val="0"/>
                                <w:lang w:val="en-US" w:eastAsia="zh-CN"/>
                              </w:rPr>
                            </w:pPr>
                            <w:r>
                              <w:rPr>
                                <w:rFonts w:hint="eastAsia"/>
                                <w:b w:val="0"/>
                                <w:bCs w:val="0"/>
                                <w:lang w:val="en-US" w:eastAsia="zh-CN"/>
                              </w:rPr>
                              <w:t>开发环境:Arduino2.3.2,VSCODE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85pt;height:404.9pt;width:500.95pt;z-index:251667456;mso-width-relative:page;mso-height-relative:page;" filled="f" stroked="f" coordsize="21600,21600" o:gfxdata="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IATT2gAAAAoBAAAPAAAAAAAAAAEA&#10;IAAAACIAAABkcnMvZG93bnJldi54bWxQSwECFAAUAAAACACHTuJAvlgxm0YCAAB0BAAADgAAAAAA&#10;AAABACAAAAApAQAAZHJzL2Uyb0RvYy54bWxQSwUGAAAAAAYABgBZAQAA4QUAAAAA&#10;">
                <v:fill on="f" focussize="0,0"/>
                <v:stroke on="f" weight="0.5pt"/>
                <v:imagedata o:title=""/>
                <o:lock v:ext="edit" aspectratio="f"/>
                <v:textbox>
                  <w:txbxContent>
                    <w:p w14:paraId="10929AC3">
                      <w:pPr>
                        <w:bidi w:val="0"/>
                        <w:jc w:val="both"/>
                        <w:rPr>
                          <w:rFonts w:hint="eastAsia"/>
                          <w:b w:val="0"/>
                          <w:bCs w:val="0"/>
                          <w:lang w:val="en-US" w:eastAsia="zh-CN"/>
                        </w:rPr>
                      </w:pPr>
                    </w:p>
                    <w:p w14:paraId="73B982C0">
                      <w:pPr>
                        <w:bidi w:val="0"/>
                        <w:jc w:val="both"/>
                        <w:rPr>
                          <w:rFonts w:hint="default"/>
                          <w:b w:val="0"/>
                          <w:bCs w:val="0"/>
                          <w:lang w:val="en-US" w:eastAsia="zh-CN"/>
                        </w:rPr>
                      </w:pPr>
                      <w:r>
                        <w:rPr>
                          <w:rFonts w:hint="eastAsia"/>
                          <w:b w:val="0"/>
                          <w:bCs w:val="0"/>
                          <w:lang w:val="en-US" w:eastAsia="zh-CN"/>
                        </w:rPr>
                        <w:t>项目：机械臂录制功能更新</w:t>
                      </w:r>
                    </w:p>
                    <w:p w14:paraId="19EC709D">
                      <w:pPr>
                        <w:bidi w:val="0"/>
                        <w:jc w:val="both"/>
                        <w:rPr>
                          <w:rFonts w:hint="eastAsia"/>
                          <w:b w:val="0"/>
                          <w:bCs w:val="0"/>
                          <w:lang w:val="en-US" w:eastAsia="zh-CN"/>
                        </w:rPr>
                      </w:pPr>
                      <w:r>
                        <w:rPr>
                          <w:rFonts w:hint="eastAsia"/>
                          <w:b w:val="0"/>
                          <w:bCs w:val="0"/>
                          <w:lang w:val="en-US" w:eastAsia="zh-CN"/>
                        </w:rPr>
                        <w:t>需求：在原有内录功能上实现录制时间的延长,同时过滤机械臂一部分重复的点位</w:t>
                      </w:r>
                    </w:p>
                    <w:p w14:paraId="15929485">
                      <w:pPr>
                        <w:bidi w:val="0"/>
                        <w:jc w:val="both"/>
                        <w:rPr>
                          <w:rFonts w:hint="eastAsia"/>
                          <w:b w:val="0"/>
                          <w:bCs w:val="0"/>
                          <w:lang w:val="en-US" w:eastAsia="zh-CN"/>
                        </w:rPr>
                      </w:pPr>
                      <w:r>
                        <w:rPr>
                          <w:rFonts w:hint="eastAsia"/>
                          <w:b w:val="0"/>
                          <w:bCs w:val="0"/>
                          <w:lang w:val="en-US" w:eastAsia="zh-CN"/>
                        </w:rPr>
                        <w:t>设计思路：将原代码的静态数组转变为动态的可变容器Vector,利用back方法判断新点位与上一个点位的角度差值并决定是否记录,利用size()方法实现点位复现</w:t>
                      </w:r>
                    </w:p>
                    <w:p w14:paraId="6D1FE9A2">
                      <w:pPr>
                        <w:bidi w:val="0"/>
                        <w:jc w:val="both"/>
                        <w:rPr>
                          <w:rFonts w:hint="eastAsia"/>
                          <w:b w:val="0"/>
                          <w:bCs w:val="0"/>
                          <w:lang w:val="en-US" w:eastAsia="zh-CN"/>
                        </w:rPr>
                      </w:pPr>
                      <w:r>
                        <w:rPr>
                          <w:rFonts w:hint="eastAsia"/>
                          <w:b w:val="0"/>
                          <w:bCs w:val="0"/>
                          <w:lang w:val="en-US" w:eastAsia="zh-CN"/>
                        </w:rPr>
                        <w:t>支持：ESP8266,UART</w:t>
                      </w:r>
                    </w:p>
                    <w:p w14:paraId="25B94620">
                      <w:pPr>
                        <w:bidi w:val="0"/>
                        <w:jc w:val="both"/>
                        <w:rPr>
                          <w:rFonts w:hint="eastAsia"/>
                          <w:b w:val="0"/>
                          <w:bCs w:val="0"/>
                          <w:lang w:val="en-US" w:eastAsia="zh-CN"/>
                        </w:rPr>
                      </w:pPr>
                      <w:r>
                        <w:rPr>
                          <w:rFonts w:hint="eastAsia"/>
                          <w:b w:val="0"/>
                          <w:bCs w:val="0"/>
                          <w:lang w:val="en-US" w:eastAsia="zh-CN"/>
                        </w:rPr>
                        <w:t>开发环境:Arduino2.3.2,VSCODE</w:t>
                      </w:r>
                    </w:p>
                    <w:p w14:paraId="3EFD5ABF">
                      <w:pPr>
                        <w:bidi w:val="0"/>
                        <w:jc w:val="both"/>
                        <w:rPr>
                          <w:rFonts w:hint="eastAsia"/>
                          <w:b w:val="0"/>
                          <w:bCs w:val="0"/>
                          <w:lang w:val="en-US" w:eastAsia="zh-CN"/>
                        </w:rPr>
                      </w:pPr>
                    </w:p>
                    <w:p w14:paraId="00D8CCBD">
                      <w:pPr>
                        <w:bidi w:val="0"/>
                        <w:jc w:val="both"/>
                        <w:rPr>
                          <w:rFonts w:hint="eastAsia"/>
                          <w:b w:val="0"/>
                          <w:bCs w:val="0"/>
                          <w:lang w:val="en-US" w:eastAsia="zh-CN"/>
                        </w:rPr>
                      </w:pPr>
                    </w:p>
                    <w:p w14:paraId="4DE56937">
                      <w:pPr>
                        <w:bidi w:val="0"/>
                        <w:jc w:val="both"/>
                        <w:rPr>
                          <w:rFonts w:hint="eastAsia"/>
                          <w:b w:val="0"/>
                          <w:bCs w:val="0"/>
                          <w:lang w:val="en-US" w:eastAsia="zh-CN"/>
                        </w:rPr>
                      </w:pPr>
                    </w:p>
                    <w:p w14:paraId="77F2D814">
                      <w:pPr>
                        <w:bidi w:val="0"/>
                        <w:jc w:val="both"/>
                        <w:rPr>
                          <w:rFonts w:hint="eastAsia"/>
                          <w:b w:val="0"/>
                          <w:bCs w:val="0"/>
                          <w:lang w:val="en-US" w:eastAsia="zh-CN"/>
                        </w:rPr>
                      </w:pPr>
                      <w:r>
                        <w:rPr>
                          <w:rFonts w:hint="eastAsia"/>
                          <w:b w:val="0"/>
                          <w:bCs w:val="0"/>
                          <w:lang w:val="en-US" w:eastAsia="zh-CN"/>
                        </w:rPr>
                        <w:t>项目：机械夹爪堵转问题解决</w:t>
                      </w:r>
                    </w:p>
                    <w:p w14:paraId="64B17692">
                      <w:pPr>
                        <w:bidi w:val="0"/>
                        <w:jc w:val="both"/>
                        <w:rPr>
                          <w:rFonts w:hint="eastAsia"/>
                          <w:b w:val="0"/>
                          <w:bCs w:val="0"/>
                          <w:lang w:val="en-US" w:eastAsia="zh-CN"/>
                        </w:rPr>
                      </w:pPr>
                      <w:r>
                        <w:rPr>
                          <w:rFonts w:hint="eastAsia"/>
                          <w:b w:val="0"/>
                          <w:bCs w:val="0"/>
                          <w:lang w:val="en-US" w:eastAsia="zh-CN"/>
                        </w:rPr>
                        <w:t>需求：发送闭合命令后,夹爪夹持物体时电流过大引起过流保护,减小夹持电流使夹爪正常工作</w:t>
                      </w:r>
                    </w:p>
                    <w:p w14:paraId="56021721">
                      <w:pPr>
                        <w:bidi w:val="0"/>
                        <w:jc w:val="both"/>
                        <w:rPr>
                          <w:rFonts w:hint="eastAsia"/>
                          <w:b w:val="0"/>
                          <w:bCs w:val="0"/>
                          <w:lang w:val="en-US" w:eastAsia="zh-CN"/>
                        </w:rPr>
                      </w:pPr>
                      <w:r>
                        <w:rPr>
                          <w:rFonts w:hint="eastAsia"/>
                          <w:b w:val="0"/>
                          <w:bCs w:val="0"/>
                          <w:lang w:val="en-US" w:eastAsia="zh-CN"/>
                        </w:rPr>
                        <w:t>解决思路：开启新的定时器TIM13,每隔一定时间获取一定次数的电流并计算均值电流,过大时进入过流函数使夹爪闭合位置固定在当前位置从而避免过流和发热。</w:t>
                      </w:r>
                    </w:p>
                    <w:p w14:paraId="03C50414">
                      <w:pPr>
                        <w:bidi w:val="0"/>
                        <w:jc w:val="both"/>
                        <w:rPr>
                          <w:rFonts w:hint="default"/>
                          <w:b w:val="0"/>
                          <w:bCs w:val="0"/>
                          <w:lang w:val="en-US" w:eastAsia="zh-CN"/>
                        </w:rPr>
                      </w:pPr>
                      <w:r>
                        <w:rPr>
                          <w:rFonts w:hint="eastAsia"/>
                          <w:b w:val="0"/>
                          <w:bCs w:val="0"/>
                          <w:lang w:val="en-US" w:eastAsia="zh-CN"/>
                        </w:rPr>
                        <w:t>支持：GD32F103,飞特舵机,UART</w:t>
                      </w:r>
                    </w:p>
                    <w:p w14:paraId="1B59BD0E">
                      <w:pPr>
                        <w:bidi w:val="0"/>
                        <w:jc w:val="both"/>
                        <w:rPr>
                          <w:rFonts w:hint="default"/>
                          <w:b w:val="0"/>
                          <w:bCs w:val="0"/>
                          <w:lang w:val="en-US" w:eastAsia="zh-CN"/>
                        </w:rPr>
                      </w:pPr>
                      <w:r>
                        <w:rPr>
                          <w:rFonts w:hint="eastAsia"/>
                          <w:b w:val="0"/>
                          <w:bCs w:val="0"/>
                          <w:lang w:val="en-US" w:eastAsia="zh-CN"/>
                        </w:rPr>
                        <w:t>开发环境：Keil5.40</w:t>
                      </w:r>
                    </w:p>
                    <w:p w14:paraId="4930FDF5">
                      <w:pPr>
                        <w:bidi w:val="0"/>
                        <w:jc w:val="both"/>
                        <w:rPr>
                          <w:rFonts w:hint="eastAsia"/>
                          <w:lang w:val="en-US" w:eastAsia="zh-CN"/>
                        </w:rPr>
                      </w:pPr>
                    </w:p>
                    <w:p w14:paraId="19192D2D">
                      <w:pPr>
                        <w:bidi w:val="0"/>
                        <w:jc w:val="both"/>
                        <w:rPr>
                          <w:rFonts w:hint="eastAsia"/>
                          <w:lang w:val="en-US" w:eastAsia="zh-CN"/>
                        </w:rPr>
                      </w:pPr>
                    </w:p>
                    <w:p w14:paraId="650368A2">
                      <w:pPr>
                        <w:bidi w:val="0"/>
                        <w:jc w:val="both"/>
                        <w:rPr>
                          <w:rFonts w:hint="eastAsia"/>
                          <w:lang w:val="en-US" w:eastAsia="zh-CN"/>
                        </w:rPr>
                      </w:pPr>
                    </w:p>
                    <w:p w14:paraId="1655D992">
                      <w:pPr>
                        <w:rPr>
                          <w:rFonts w:hint="default"/>
                          <w:lang w:val="en-US" w:eastAsia="zh-CN"/>
                        </w:rPr>
                      </w:pPr>
                      <w:r>
                        <w:rPr>
                          <w:rFonts w:hint="eastAsia"/>
                          <w:lang w:val="en-US" w:eastAsia="zh-CN"/>
                        </w:rPr>
                        <w:t>项目：双向DCDC隔离变换器(高校电气电子工程创新大赛大赛)</w:t>
                      </w:r>
                    </w:p>
                    <w:p w14:paraId="50E9E99A">
                      <w:pPr>
                        <w:rPr>
                          <w:rFonts w:hint="eastAsia"/>
                          <w:lang w:val="en-US" w:eastAsia="zh-CN"/>
                        </w:rPr>
                      </w:pPr>
                      <w:r>
                        <w:rPr>
                          <w:rFonts w:hint="eastAsia"/>
                          <w:lang w:val="en-US" w:eastAsia="zh-CN"/>
                        </w:rPr>
                        <w:t>项目功能：实现36-400Vdc的升降压，提供PID闭环控制。并且可以实现双向变换，同时对输出进行滤波。</w:t>
                      </w:r>
                    </w:p>
                    <w:p w14:paraId="4BA343D5">
                      <w:pPr>
                        <w:rPr>
                          <w:rFonts w:hint="default"/>
                          <w:lang w:val="en-US" w:eastAsia="zh-CN"/>
                        </w:rPr>
                      </w:pPr>
                      <w:r>
                        <w:rPr>
                          <w:rFonts w:hint="eastAsia"/>
                          <w:lang w:val="en-US" w:eastAsia="zh-CN"/>
                        </w:rPr>
                        <w:t>支持：1000W功率输出,1500Vdc隔离耐压</w:t>
                      </w:r>
                    </w:p>
                    <w:p w14:paraId="15810ACC">
                      <w:pPr>
                        <w:rPr>
                          <w:rFonts w:hint="eastAsia"/>
                          <w:lang w:val="en-US" w:eastAsia="zh-CN"/>
                        </w:rPr>
                      </w:pPr>
                      <w:r>
                        <w:rPr>
                          <w:rFonts w:hint="eastAsia"/>
                          <w:lang w:val="en-US" w:eastAsia="zh-CN"/>
                        </w:rPr>
                        <w:t>开发环境：Simulink</w:t>
                      </w:r>
                    </w:p>
                    <w:p w14:paraId="6EBFAA6F">
                      <w:pPr>
                        <w:rPr>
                          <w:rFonts w:hint="default"/>
                          <w:lang w:val="en-US" w:eastAsia="zh-CN"/>
                        </w:rPr>
                      </w:pPr>
                      <w:r>
                        <w:rPr>
                          <w:rFonts w:hint="eastAsia"/>
                          <w:lang w:val="en-US" w:eastAsia="zh-CN"/>
                        </w:rPr>
                        <w:t>指导老师:陈江辉副教授</w:t>
                      </w:r>
                    </w:p>
                    <w:p w14:paraId="762EDCA4">
                      <w:pPr>
                        <w:bidi w:val="0"/>
                        <w:jc w:val="both"/>
                        <w:rPr>
                          <w:rFonts w:hint="eastAsia"/>
                          <w:lang w:val="en-US" w:eastAsia="zh-CN"/>
                        </w:rPr>
                      </w:pPr>
                    </w:p>
                    <w:p w14:paraId="6A89C163">
                      <w:pPr>
                        <w:jc w:val="both"/>
                        <w:rPr>
                          <w:rFonts w:hint="eastAsia"/>
                          <w:lang w:val="en-US" w:eastAsia="zh-CN"/>
                        </w:rPr>
                      </w:pPr>
                    </w:p>
                    <w:p w14:paraId="68715EC9">
                      <w:pPr>
                        <w:rPr>
                          <w:rFonts w:hint="default"/>
                          <w:lang w:val="en-US" w:eastAsia="zh-CN"/>
                        </w:rPr>
                      </w:pPr>
                    </w:p>
                    <w:p w14:paraId="6A600989">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670560</wp:posOffset>
                </wp:positionH>
                <wp:positionV relativeFrom="paragraph">
                  <wp:posOffset>16510</wp:posOffset>
                </wp:positionV>
                <wp:extent cx="6343650" cy="0"/>
                <wp:effectExtent l="0" t="0" r="0" b="0"/>
                <wp:wrapNone/>
                <wp:docPr id="406"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2.8pt;margin-top:1.3pt;height:0pt;width:499.5pt;z-index:251670528;mso-width-relative:page;mso-height-relative:page;" filled="f" stroked="t" coordsize="21600,21600" o:gfxdata="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aVXFvUAAAA&#10;CAEAAA8AAAAAAAAAAQAgAAAAIgAAAGRycy9kb3ducmV2LnhtbFBLAQIUABQAAAAIAIdO4kCnAzes&#10;6AEAALYDAAAOAAAAAAAAAAEAIAAAACMBAABkcnMvZTJvRG9jLnhtbFBLBQYAAAAABgAGAFkBAAB9&#10;BQAAAAA=&#10;">
                <v:fill on="f" focussize="0,0"/>
                <v:stroke weight="1pt" color="#000000 [3213]" miterlimit="8" joinstyle="miter" dashstyle="1 1"/>
                <v:imagedata o:title=""/>
                <o:lock v:ext="edit" aspectratio="f"/>
              </v:line>
            </w:pict>
          </mc:Fallback>
        </mc:AlternateContent>
      </w:r>
    </w:p>
    <w:p w14:paraId="5D0822CA">
      <w:pPr>
        <w:bidi w:val="0"/>
        <w:rPr>
          <w:lang w:val="en-US" w:eastAsia="zh-CN"/>
        </w:rPr>
      </w:pPr>
    </w:p>
    <w:p w14:paraId="75DED875">
      <w:pPr>
        <w:bidi w:val="0"/>
        <w:rPr>
          <w:lang w:val="en-US" w:eastAsia="zh-CN"/>
        </w:rPr>
      </w:pPr>
    </w:p>
    <w:p w14:paraId="24490B9B">
      <w:pPr>
        <w:bidi w:val="0"/>
        <w:rPr>
          <w:lang w:val="en-US" w:eastAsia="zh-CN"/>
        </w:rPr>
      </w:pPr>
    </w:p>
    <w:p w14:paraId="7F8D8C03">
      <w:pPr>
        <w:bidi w:val="0"/>
        <w:rPr>
          <w:lang w:val="en-US" w:eastAsia="zh-CN"/>
        </w:rPr>
      </w:pPr>
    </w:p>
    <w:p w14:paraId="1036B52A">
      <w:pPr>
        <w:bidi w:val="0"/>
        <w:rPr>
          <w:rFonts w:hint="default"/>
          <w:lang w:val="en-US" w:eastAsia="zh-CN"/>
        </w:rPr>
      </w:pPr>
      <w:r>
        <w:rPr>
          <w:rFonts w:hint="eastAsia"/>
          <w:lang w:val="en-US" w:eastAsia="zh-CN"/>
        </w:rPr>
        <w:t xml:space="preserve">  </w:t>
      </w:r>
    </w:p>
    <w:p w14:paraId="27C8C785">
      <w:pPr>
        <w:bidi w:val="0"/>
        <w:rPr>
          <w:lang w:val="en-US" w:eastAsia="zh-CN"/>
        </w:rPr>
      </w:pPr>
    </w:p>
    <w:p w14:paraId="708CAD5C">
      <w:pPr>
        <w:bidi w:val="0"/>
        <w:rPr>
          <w:lang w:val="en-US" w:eastAsia="zh-CN"/>
        </w:rPr>
      </w:pPr>
    </w:p>
    <w:p w14:paraId="371224C0">
      <w:pPr>
        <w:bidi w:val="0"/>
        <w:rPr>
          <w:lang w:val="en-US" w:eastAsia="zh-CN"/>
        </w:rPr>
      </w:pPr>
    </w:p>
    <w:p w14:paraId="4F4D54BE">
      <w:pPr>
        <w:bidi w:val="0"/>
        <w:rPr>
          <w:lang w:val="en-US" w:eastAsia="zh-CN"/>
        </w:rPr>
      </w:pPr>
    </w:p>
    <w:p w14:paraId="3A49B77D">
      <w:pPr>
        <w:bidi w:val="0"/>
        <w:rPr>
          <w:lang w:val="en-US" w:eastAsia="zh-CN"/>
        </w:rPr>
      </w:pPr>
    </w:p>
    <w:p w14:paraId="7363643E">
      <w:pPr>
        <w:bidi w:val="0"/>
        <w:rPr>
          <w:lang w:val="en-US" w:eastAsia="zh-CN"/>
        </w:rPr>
      </w:pPr>
    </w:p>
    <w:p w14:paraId="5C1AE3F2">
      <w:pPr>
        <w:bidi w:val="0"/>
        <w:rPr>
          <w:lang w:val="en-US" w:eastAsia="zh-CN"/>
        </w:rPr>
      </w:pPr>
    </w:p>
    <w:p w14:paraId="2E1BCF3B">
      <w:pPr>
        <w:bidi w:val="0"/>
        <w:rPr>
          <w:lang w:val="en-US" w:eastAsia="zh-CN"/>
        </w:rPr>
      </w:pPr>
    </w:p>
    <w:p w14:paraId="481F628B">
      <w:pPr>
        <w:bidi w:val="0"/>
        <w:rPr>
          <w:lang w:val="en-US" w:eastAsia="zh-CN"/>
        </w:rPr>
      </w:pPr>
    </w:p>
    <w:p w14:paraId="0850348D">
      <w:pPr>
        <w:bidi w:val="0"/>
        <w:rPr>
          <w:lang w:val="en-US" w:eastAsia="zh-CN"/>
        </w:rPr>
      </w:pPr>
    </w:p>
    <w:p w14:paraId="4B822BBF">
      <w:pPr>
        <w:bidi w:val="0"/>
        <w:rPr>
          <w:lang w:val="en-US" w:eastAsia="zh-CN"/>
        </w:rPr>
      </w:pPr>
    </w:p>
    <w:p w14:paraId="0E8FF3AD">
      <w:pPr>
        <w:bidi w:val="0"/>
        <w:rPr>
          <w:rFonts w:hint="eastAsia" w:eastAsiaTheme="minorEastAsia"/>
          <w:lang w:val="en-US" w:eastAsia="zh-CN"/>
        </w:rPr>
      </w:pPr>
    </w:p>
    <w:p w14:paraId="614EDF85">
      <w:pPr>
        <w:bidi w:val="0"/>
        <w:rPr>
          <w:lang w:val="en-US" w:eastAsia="zh-CN"/>
        </w:rPr>
      </w:pPr>
    </w:p>
    <w:p w14:paraId="008EE0F1">
      <w:pPr>
        <w:bidi w:val="0"/>
        <w:rPr>
          <w:lang w:val="en-US" w:eastAsia="zh-CN"/>
        </w:rPr>
      </w:pPr>
    </w:p>
    <w:p w14:paraId="084D202D">
      <w:pPr>
        <w:bidi w:val="0"/>
        <w:rPr>
          <w:lang w:val="en-US" w:eastAsia="zh-CN"/>
        </w:rPr>
      </w:pPr>
    </w:p>
    <w:p w14:paraId="6E50A706">
      <w:pPr>
        <w:bidi w:val="0"/>
        <w:rPr>
          <w:lang w:val="en-US" w:eastAsia="zh-CN"/>
        </w:rPr>
      </w:pPr>
    </w:p>
    <w:p w14:paraId="35A7619D">
      <w:pPr>
        <w:bidi w:val="0"/>
        <w:rPr>
          <w:lang w:val="en-US" w:eastAsia="zh-CN"/>
        </w:rPr>
      </w:pPr>
    </w:p>
    <w:p w14:paraId="471A9E05">
      <w:pPr>
        <w:bidi w:val="0"/>
        <w:rPr>
          <w:lang w:val="en-US" w:eastAsia="zh-CN"/>
        </w:rPr>
      </w:pPr>
    </w:p>
    <w:p w14:paraId="269705FD">
      <w:pPr>
        <w:bidi w:val="0"/>
        <w:rPr>
          <w:lang w:val="en-US" w:eastAsia="zh-CN"/>
        </w:rPr>
      </w:pPr>
    </w:p>
    <w:p w14:paraId="35BF373B">
      <w:pPr>
        <w:bidi w:val="0"/>
        <w:rPr>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823595</wp:posOffset>
                </wp:positionH>
                <wp:positionV relativeFrom="paragraph">
                  <wp:posOffset>32385</wp:posOffset>
                </wp:positionV>
                <wp:extent cx="927100" cy="42545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92710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5pt;margin-top:2.55pt;height:33.5pt;width:73pt;z-index:251675648;mso-width-relative:page;mso-height-relative:page;" filled="f" stroked="f" coordsize="21600,21600" o:gfxdata="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51zHYAAAACAEAAA8AAAAAAAAAAQAgAAAAIgAAAGRycy9k&#10;b3ducmV2LnhtbFBLAQIUABQAAAAIAIdO4kBBbfrKOwIAAGcEAAAOAAAAAAAAAAEAIAAAACcBAABk&#10;cnMvZTJvRG9jLnhtbFBLBQYAAAAABgAGAFkBAADUBQAAAAA=&#10;">
                <v:fill on="f" focussize="0,0"/>
                <v:stroke on="f" weight="0.5pt"/>
                <v:imagedata o:title=""/>
                <o:lock v:ext="edit" aspectratio="f"/>
                <v:textbox>
                  <w:txbxContent>
                    <w:p w14:paraId="48969705">
                      <w:pPr>
                        <w:rPr>
                          <w:rFonts w:hint="default" w:ascii="华文行楷" w:hAnsi="华文行楷" w:eastAsia="华文行楷" w:cs="华文行楷"/>
                          <w:color w:val="auto"/>
                          <w:kern w:val="2"/>
                          <w:sz w:val="32"/>
                          <w:szCs w:val="32"/>
                          <w:highlight w:val="black"/>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实习经历</w:t>
                      </w:r>
                    </w:p>
                  </w:txbxContent>
                </v:textbox>
              </v:shape>
            </w:pict>
          </mc:Fallback>
        </mc:AlternateContent>
      </w:r>
      <w:r>
        <w:rPr>
          <w:sz w:val="24"/>
        </w:rPr>
        <mc:AlternateContent>
          <mc:Choice Requires="wpg">
            <w:drawing>
              <wp:anchor distT="0" distB="0" distL="114300" distR="114300" simplePos="0" relativeHeight="251674624" behindDoc="0" locked="0" layoutInCell="1" allowOverlap="1">
                <wp:simplePos x="0" y="0"/>
                <wp:positionH relativeFrom="column">
                  <wp:posOffset>606425</wp:posOffset>
                </wp:positionH>
                <wp:positionV relativeFrom="paragraph">
                  <wp:posOffset>158750</wp:posOffset>
                </wp:positionV>
                <wp:extent cx="250825" cy="250825"/>
                <wp:effectExtent l="0" t="0" r="8255" b="8255"/>
                <wp:wrapNone/>
                <wp:docPr id="32" name="组合 3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33"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75pt;margin-top:12.5pt;height:19.75pt;width:19.75pt;rotation:-11599872f;z-index:251674624;mso-width-relative:page;mso-height-relative:page;" coordorigin="10418,3954" coordsize="668,668" o:gfxdata="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L3826jVAAAACAEAAA8AAAAAAAAAAQAgAAAAIgAAAGRycy9kb3ducmV2LnhtbFBLAQIUABQA&#10;AAAIAIdO4kB3vR9cSQMAABsJAAAOAAAAAAAAAAEAIAAAACQ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jw7ssL0AAADb&#10;AAAADwAAAGRycy9kb3ducmV2LnhtbEWPQWsCMRSE7wX/Q3iCl1ITl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uy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4EwA+L4AAADb&#10;AAAADwAAAGRycy9kb3ducmV2LnhtbEWP3WrCQBSE7wu+w3KE3pS6sWopqZsgloK0IDTq/SF7TILZ&#10;s2F3E3+evlsQejnMzDfMMr+YVgzkfGNZwXSSgCAurW64UrDffT6/gfABWWNrmRRcyUOejR6WmGp7&#10;5h8ailCJCGGfooI6hC6V0pc1GfQT2xFH72idwRClq6R2eI5w08qXJHmVBhuOCzV2tK6pPBW9UWDl&#10;4qvHfvu06me37ffgioP7uCr1OJ4m7yACXcJ/+N7eaAWzOfx9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wA+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682625</wp:posOffset>
                </wp:positionH>
                <wp:positionV relativeFrom="paragraph">
                  <wp:posOffset>101600</wp:posOffset>
                </wp:positionV>
                <wp:extent cx="6305550" cy="6985"/>
                <wp:effectExtent l="0" t="0" r="0" b="0"/>
                <wp:wrapNone/>
                <wp:docPr id="40" name="直接连接符 11"/>
                <wp:cNvGraphicFramePr/>
                <a:graphic xmlns:a="http://schemas.openxmlformats.org/drawingml/2006/main">
                  <a:graphicData uri="http://schemas.microsoft.com/office/word/2010/wordprocessingShape">
                    <wps:wsp>
                      <wps:cNvCnPr/>
                      <wps:spPr>
                        <a:xfrm>
                          <a:off x="0" y="0"/>
                          <a:ext cx="6305550" cy="698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3.75pt;margin-top:8pt;height:0.55pt;width:496.5pt;z-index:251677696;mso-width-relative:page;mso-height-relative:page;" filled="f" stroked="t" coordsize="21600,21600" o:gfxdata="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JPq5nV&#10;AAAACgEAAA8AAAAAAAAAAQAgAAAAIgAAAGRycy9kb3ducmV2LnhtbFBLAQIUABQAAAAIAIdO4kC1&#10;vJ0l6gEAALgDAAAOAAAAAAAAAAEAIAAAACQBAABkcnMvZTJvRG9jLnhtbFBLBQYAAAAABgAGAFkB&#10;AACABQAAAAA=&#10;">
                <v:fill on="f" focussize="0,0"/>
                <v:stroke weight="1pt" color="#000000 [3213]" miterlimit="8" joinstyle="miter" dashstyle="1 1"/>
                <v:imagedata o:title=""/>
                <o:lock v:ext="edit" aspectratio="f"/>
              </v:line>
            </w:pict>
          </mc:Fallback>
        </mc:AlternateContent>
      </w:r>
    </w:p>
    <w:p w14:paraId="02F42E00">
      <w:pPr>
        <w:bidi w:val="0"/>
        <w:rPr>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779145</wp:posOffset>
                </wp:positionH>
                <wp:positionV relativeFrom="paragraph">
                  <wp:posOffset>33655</wp:posOffset>
                </wp:positionV>
                <wp:extent cx="6318250" cy="169672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318250" cy="1696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2024.8始</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负责内容:①函数重构②结构优化③新功能开发④设计文档编写⑤版本迭代更新⑥多人协同开发</w:t>
                            </w:r>
                          </w:p>
                          <w:p w14:paraId="002307C9">
                            <w:pPr>
                              <w:bidi w:val="0"/>
                              <w:jc w:val="both"/>
                              <w:rPr>
                                <w:rFonts w:hint="default"/>
                                <w:lang w:val="en-US" w:eastAsia="zh-CN"/>
                              </w:rPr>
                            </w:pPr>
                            <w:r>
                              <w:rPr>
                                <w:rFonts w:hint="eastAsia"/>
                                <w:lang w:val="en-US" w:eastAsia="zh-CN"/>
                              </w:rPr>
                              <w:t>接触开发产品:GD32F103T8P6TR,STM32F4,树莓派,飞特舵机</w:t>
                            </w:r>
                          </w:p>
                          <w:p w14:paraId="3922697C">
                            <w:pPr>
                              <w:bidi w:val="0"/>
                              <w:jc w:val="both"/>
                              <w:rPr>
                                <w:rFonts w:hint="default"/>
                                <w:lang w:val="en-US" w:eastAsia="zh-CN"/>
                              </w:rPr>
                            </w:pPr>
                            <w:r>
                              <w:rPr>
                                <w:rFonts w:hint="eastAsia"/>
                                <w:lang w:val="en-US" w:eastAsia="zh-CN"/>
                              </w:rPr>
                              <w:t>开发环境:Keil5.40,VSCODE,Arduino2.3.2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35pt;margin-top:2.65pt;height:133.6pt;width:497.5pt;z-index:251676672;mso-width-relative:page;mso-height-relative:page;" filled="f" stroked="f" coordsize="21600,21600" o:gfxdata="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3wnBL2QAAAAoBAAAPAAAAAAAAAAEAIAAAACIAAABkcnMv&#10;ZG93bnJldi54bWxQSwECFAAUAAAACACHTuJA503xjzsCAABpBAAADgAAAAAAAAABACAAAAAoAQAA&#10;ZHJzL2Uyb0RvYy54bWxQSwUGAAAAAAYABgBZAQAA1QUAAAAA&#10;">
                <v:fill on="f" focussize="0,0"/>
                <v:stroke on="f" weight="0.5pt"/>
                <v:imagedata o:title=""/>
                <o:lock v:ext="edit" aspectratio="f"/>
                <v:textbox>
                  <w:txbxContent>
                    <w:p w14:paraId="0E77B493">
                      <w:pPr>
                        <w:bidi w:val="0"/>
                        <w:jc w:val="center"/>
                        <w:rPr>
                          <w:rFonts w:hint="default"/>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大象机器人科技有限公司</w:t>
                      </w:r>
                      <w:r>
                        <w:rPr>
                          <w:rFonts w:hint="eastAsia"/>
                          <w:sz w:val="28"/>
                          <w:szCs w:val="28"/>
                          <w:lang w:val="en-US" w:eastAsia="zh-CN"/>
                        </w:rPr>
                        <w:t xml:space="preserve"> </w:t>
                      </w:r>
                      <w:r>
                        <w:rPr>
                          <w:rFonts w:hint="eastAsia"/>
                          <w:lang w:val="en-US" w:eastAsia="zh-CN"/>
                        </w:rPr>
                        <w:t xml:space="preserve">                2024.8始</w:t>
                      </w:r>
                    </w:p>
                    <w:p w14:paraId="735551D0">
                      <w:pPr>
                        <w:bidi w:val="0"/>
                        <w:jc w:val="both"/>
                        <w:rPr>
                          <w:rFonts w:hint="eastAsia"/>
                          <w:lang w:val="en-US" w:eastAsia="zh-CN"/>
                        </w:rPr>
                      </w:pPr>
                      <w:r>
                        <w:rPr>
                          <w:rFonts w:hint="eastAsia"/>
                          <w:lang w:val="en-US" w:eastAsia="zh-CN"/>
                        </w:rPr>
                        <w:t>职位:嵌入式软件实习生(C++)</w:t>
                      </w:r>
                    </w:p>
                    <w:p w14:paraId="43D9D03B">
                      <w:pPr>
                        <w:bidi w:val="0"/>
                        <w:jc w:val="both"/>
                        <w:rPr>
                          <w:rFonts w:hint="default"/>
                          <w:lang w:val="en-US" w:eastAsia="zh-CN"/>
                        </w:rPr>
                      </w:pPr>
                      <w:r>
                        <w:rPr>
                          <w:rFonts w:hint="eastAsia"/>
                          <w:lang w:val="en-US" w:eastAsia="zh-CN"/>
                        </w:rPr>
                        <w:t>负责内容:①函数重构②结构优化③新功能开发④设计文档编写⑤版本迭代更新⑥多人协同开发</w:t>
                      </w:r>
                    </w:p>
                    <w:p w14:paraId="002307C9">
                      <w:pPr>
                        <w:bidi w:val="0"/>
                        <w:jc w:val="both"/>
                        <w:rPr>
                          <w:rFonts w:hint="default"/>
                          <w:lang w:val="en-US" w:eastAsia="zh-CN"/>
                        </w:rPr>
                      </w:pPr>
                      <w:r>
                        <w:rPr>
                          <w:rFonts w:hint="eastAsia"/>
                          <w:lang w:val="en-US" w:eastAsia="zh-CN"/>
                        </w:rPr>
                        <w:t>接触开发产品:GD32F103T8P6TR,STM32F4,树莓派,飞特舵机</w:t>
                      </w:r>
                    </w:p>
                    <w:p w14:paraId="3922697C">
                      <w:pPr>
                        <w:bidi w:val="0"/>
                        <w:jc w:val="both"/>
                        <w:rPr>
                          <w:rFonts w:hint="default"/>
                          <w:lang w:val="en-US" w:eastAsia="zh-CN"/>
                        </w:rPr>
                      </w:pPr>
                      <w:r>
                        <w:rPr>
                          <w:rFonts w:hint="eastAsia"/>
                          <w:lang w:val="en-US" w:eastAsia="zh-CN"/>
                        </w:rPr>
                        <w:t>开发环境:Keil5.40,VSCODE,Arduino2.3.2</w:t>
                      </w:r>
                    </w:p>
                  </w:txbxContent>
                </v:textbox>
              </v:shape>
            </w:pict>
          </mc:Fallback>
        </mc:AlternateContent>
      </w:r>
    </w:p>
    <w:p w14:paraId="0BB8D786">
      <w:pPr>
        <w:bidi w:val="0"/>
        <w:rPr>
          <w:lang w:val="en-US" w:eastAsia="zh-CN"/>
        </w:rPr>
      </w:pPr>
    </w:p>
    <w:p w14:paraId="58EBB44C">
      <w:pPr>
        <w:bidi w:val="0"/>
        <w:rPr>
          <w:lang w:val="en-US" w:eastAsia="zh-CN"/>
        </w:rPr>
      </w:pPr>
    </w:p>
    <w:p w14:paraId="70A9A0F5">
      <w:pPr>
        <w:bidi w:val="0"/>
        <w:rPr>
          <w:lang w:val="en-US" w:eastAsia="zh-CN"/>
        </w:rPr>
      </w:pPr>
    </w:p>
    <w:p w14:paraId="133118C9">
      <w:pPr>
        <w:bidi w:val="0"/>
        <w:rPr>
          <w:lang w:val="en-US" w:eastAsia="zh-CN"/>
        </w:rPr>
      </w:pPr>
    </w:p>
    <w:p w14:paraId="28A67892">
      <w:pPr>
        <w:bidi w:val="0"/>
        <w:rPr>
          <w:lang w:val="en-US" w:eastAsia="zh-CN"/>
        </w:rPr>
      </w:pPr>
    </w:p>
    <w:p w14:paraId="186C38B3">
      <w:pPr>
        <w:bidi w:val="0"/>
        <w:rPr>
          <w:lang w:val="en-US" w:eastAsia="zh-CN"/>
        </w:rPr>
      </w:pPr>
    </w:p>
    <w:p w14:paraId="08D676AB">
      <w:pPr>
        <w:bidi w:val="0"/>
        <w:rPr>
          <w:lang w:val="en-US" w:eastAsia="zh-CN"/>
        </w:rPr>
      </w:pPr>
    </w:p>
    <w:p w14:paraId="05EEE74C">
      <w:pPr>
        <w:bidi w:val="0"/>
        <w:rPr>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695960</wp:posOffset>
                </wp:positionH>
                <wp:positionV relativeFrom="paragraph">
                  <wp:posOffset>121920</wp:posOffset>
                </wp:positionV>
                <wp:extent cx="6334125" cy="0"/>
                <wp:effectExtent l="0" t="6350" r="0" b="6350"/>
                <wp:wrapNone/>
                <wp:docPr id="17" name="直接连接符 11"/>
                <wp:cNvGraphicFramePr/>
                <a:graphic xmlns:a="http://schemas.openxmlformats.org/drawingml/2006/main">
                  <a:graphicData uri="http://schemas.microsoft.com/office/word/2010/wordprocessingShape">
                    <wps:wsp>
                      <wps:cNvCnPr/>
                      <wps:spPr>
                        <a:xfrm>
                          <a:off x="0" y="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4.8pt;margin-top:9.6pt;height:0pt;width:498.75pt;z-index:251678720;mso-width-relative:page;mso-height-relative:page;" filled="f" stroked="t" coordsize="21600,21600" o:gfxdata="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vERJHX&#10;AAAACgEAAA8AAAAAAAAAAQAgAAAAIgAAAGRycy9kb3ducmV2LnhtbFBLAQIUABQAAAAIAIdO4kB4&#10;mGFH6AEAALUDAAAOAAAAAAAAAAEAIAAAACYBAABkcnMvZTJvRG9jLnhtbFBLBQYAAAAABgAGAFkB&#10;AACABQ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847090</wp:posOffset>
                </wp:positionH>
                <wp:positionV relativeFrom="paragraph">
                  <wp:posOffset>59055</wp:posOffset>
                </wp:positionV>
                <wp:extent cx="980440" cy="41084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980440" cy="410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7pt;margin-top:4.65pt;height:32.35pt;width:77.2pt;z-index:251668480;mso-width-relative:page;mso-height-relative:page;" filled="f" stroked="f" coordsize="21600,21600" o:gfxdata="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aQN9rZAAAACAEAAA8AAAAAAAAAAQAgAAAAIgAAAGRycy9k&#10;b3ducmV2LnhtbFBLAQIUABQAAAAIAIdO4kBfZJwKOgIAAGcEAAAOAAAAAAAAAAEAIAAAACgBAABk&#10;cnMvZTJvRG9jLnhtbFBLBQYAAAAABgAGAFkBAADUBQAAAAA=&#10;">
                <v:fill on="f" focussize="0,0"/>
                <v:stroke on="f" weight="0.5pt"/>
                <v:imagedata o:title=""/>
                <o:lock v:ext="edit" aspectratio="f"/>
                <v:textbox>
                  <w:txbxContent>
                    <w:p w14:paraId="35B7DDE9">
                      <w:pPr>
                        <w:rPr>
                          <w:rFonts w:hint="default" w:ascii="华文行楷" w:hAnsi="华文行楷" w:eastAsia="华文行楷" w:cs="华文行楷"/>
                          <w:b/>
                          <w:bCs/>
                          <w:color w:val="1F2DA8"/>
                          <w:kern w:val="2"/>
                          <w:sz w:val="32"/>
                          <w:szCs w:val="32"/>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个人技能</w:t>
                      </w:r>
                      <w:r>
                        <w:rPr>
                          <w:rFonts w:hint="eastAsia" w:ascii="黑体" w:hAnsi="黑体" w:eastAsia="黑体" w:cs="黑体"/>
                          <w:b/>
                          <w:bCs/>
                          <w:color w:val="1F2DA8"/>
                          <w:kern w:val="2"/>
                          <w:sz w:val="30"/>
                          <w:szCs w:val="30"/>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p>
                  </w:txbxContent>
                </v:textbox>
              </v:shape>
            </w:pict>
          </mc:Fallback>
        </mc:AlternateContent>
      </w:r>
      <w:r>
        <w:rPr>
          <w:sz w:val="24"/>
        </w:rPr>
        <mc:AlternateContent>
          <mc:Choice Requires="wpg">
            <w:drawing>
              <wp:anchor distT="0" distB="0" distL="114300" distR="114300" simplePos="0" relativeHeight="251672576" behindDoc="0" locked="0" layoutInCell="1" allowOverlap="1">
                <wp:simplePos x="0" y="0"/>
                <wp:positionH relativeFrom="column">
                  <wp:posOffset>611505</wp:posOffset>
                </wp:positionH>
                <wp:positionV relativeFrom="paragraph">
                  <wp:posOffset>153670</wp:posOffset>
                </wp:positionV>
                <wp:extent cx="250825" cy="250825"/>
                <wp:effectExtent l="0" t="0" r="15875" b="15875"/>
                <wp:wrapNone/>
                <wp:docPr id="23" name="组合 2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25"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15pt;margin-top:12.1pt;height:19.75pt;width:19.75pt;rotation:-11599872f;z-index:251672576;mso-width-relative:page;mso-height-relative:page;" coordorigin="10418,3954" coordsize="668,668" o:gfxdata="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jd8k3VAAAACAEAAA8AAAAAAAAAAQAgAAAAIgAAAGRycy9kb3ducmV2LnhtbFBLAQIUABQA&#10;AAAIAIdO4kDKRz1uSQMAABsJAAAOAAAAAAAAAAEAIAAAACQ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6nJHgr0AAADb&#10;AAAADwAAAGRycy9kb3ducmV2LnhtbEWPQWvCQBSE74X+h+UJvZS6a0CRmI1gS8Fb0YjQ2zP7zKbN&#10;vg3ZVdN/3y0UPA4z8w1TrEfXiSsNofWsYTZVIIhrb1puNByq95cliBCRDXaeScMPBViXjw8F5sbf&#10;eEfXfWxEgnDIUYONsc+lDLUlh2Hqe+Lknf3gMCY5NNIMeEtw18lMqYV02HJasNjTq6X6e39xGo5v&#10;G/VcmcqOcvdlTh/V/ETZp9ZPk5lagYg0xnv4v701GrI5/H1JP0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cke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lUcIUr0AAADb&#10;AAAADwAAAGRycy9kb3ducmV2LnhtbEWPQWvCQBSE70L/w/IKXkQ3WqwSXUUUQVoQTPX+yL4modm3&#10;YXcTtb++WxA8DjPzDbNc30wtOnK+sqxgPEpAEOdWV1woOH/th3MQPiBrrC2Tgjt5WK9eektMtb3y&#10;ibosFCJC2KeooAyhSaX0eUkG/cg2xNH7ts5giNIVUju8Rrip5SRJ3qXBiuNCiQ1tS8p/stYosHL6&#10;0WJ7HGzat9/jZ+eyi9vdleq/jpMFiEC38Aw/2getYDKD/y/xB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whS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p>
    <w:p w14:paraId="6F2A99E2">
      <w:pPr>
        <w:bidi w:val="0"/>
        <w:rPr>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638175</wp:posOffset>
                </wp:positionH>
                <wp:positionV relativeFrom="paragraph">
                  <wp:posOffset>140970</wp:posOffset>
                </wp:positionV>
                <wp:extent cx="6125845" cy="466725"/>
                <wp:effectExtent l="0" t="0" r="0" b="0"/>
                <wp:wrapNone/>
                <wp:docPr id="22" name="文本框 22"/>
                <wp:cNvGraphicFramePr/>
                <a:graphic xmlns:a="http://schemas.openxmlformats.org/drawingml/2006/main">
                  <a:graphicData uri="http://schemas.microsoft.com/office/word/2010/wordprocessingShape">
                    <wps:wsp>
                      <wps:cNvSpPr txBox="1"/>
                      <wps:spPr>
                        <a:xfrm>
                          <a:off x="434975" y="6943090"/>
                          <a:ext cx="612584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5826D">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C/C++、STM32F1、PCB、Linux、英语四级、GitHub、GitLab、Git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25pt;margin-top:11.1pt;height:36.75pt;width:482.35pt;z-index:251665408;mso-width-relative:page;mso-height-relative:page;" filled="f" stroked="f" coordsize="21600,21600" o:gfxdata="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hVpUNkAAAAKAQAADwAAAAAAAAAB&#10;ACAAAAAiAAAAZHJzL2Rvd25yZXYueG1sUEsBAhQAFAAAAAgAh07iQAa3mxJIAgAAcwQAAA4AAAAA&#10;AAAAAQAgAAAAKAEAAGRycy9lMm9Eb2MueG1sUEsFBgAAAAAGAAYAWQEAAOIFAAAAAA==&#10;">
                <v:fill on="f" focussize="0,0"/>
                <v:stroke on="f" weight="0.5pt"/>
                <v:imagedata o:title=""/>
                <o:lock v:ext="edit" aspectratio="f"/>
                <v:textbox>
                  <w:txbxContent>
                    <w:p w14:paraId="3685826D">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75" w:line="240" w:lineRule="auto"/>
                        <w:ind w:right="0" w:rightChars="0"/>
                        <w:jc w:val="left"/>
                        <w:textAlignment w:val="auto"/>
                        <w:outlineLvl w:val="9"/>
                        <w:rPr>
                          <w:rFonts w:hint="default"/>
                          <w:lang w:val="en-US"/>
                        </w:rPr>
                      </w:pPr>
                      <w:r>
                        <w:rPr>
                          <w:rFonts w:hint="eastAsia" w:ascii="宋体" w:hAnsi="宋体" w:eastAsia="宋体" w:cs="宋体"/>
                          <w:b w:val="0"/>
                          <w:bCs w:val="0"/>
                          <w:color w:val="auto"/>
                          <w:sz w:val="24"/>
                          <w:szCs w:val="24"/>
                          <w:lang w:val="en-US" w:eastAsia="zh-CN"/>
                        </w:rPr>
                        <w:sym w:font="Webdings" w:char="0038"/>
                      </w:r>
                      <w:r>
                        <w:rPr>
                          <w:rFonts w:hint="eastAsia" w:ascii="宋体" w:hAnsi="宋体" w:eastAsia="宋体" w:cs="宋体"/>
                          <w:b w:val="0"/>
                          <w:bCs w:val="0"/>
                          <w:color w:val="auto"/>
                          <w:sz w:val="24"/>
                          <w:szCs w:val="24"/>
                          <w:lang w:val="en-US" w:eastAsia="zh-CN"/>
                        </w:rPr>
                        <w:t>C/C++、STM32F1、PCB、Linux、英语四级、GitHub、GitLab、Git</w:t>
                      </w:r>
                    </w:p>
                  </w:txbxContent>
                </v:textbox>
              </v:shape>
            </w:pict>
          </mc:Fallback>
        </mc:AlternateContent>
      </w:r>
    </w:p>
    <w:p w14:paraId="43270531">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p>
    <w:p w14:paraId="1F34B10B">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69504" behindDoc="0" locked="0" layoutInCell="1" allowOverlap="1">
                <wp:simplePos x="0" y="0"/>
                <wp:positionH relativeFrom="column">
                  <wp:posOffset>638175</wp:posOffset>
                </wp:positionH>
                <wp:positionV relativeFrom="paragraph">
                  <wp:posOffset>129540</wp:posOffset>
                </wp:positionV>
                <wp:extent cx="6334125" cy="0"/>
                <wp:effectExtent l="0" t="0" r="0" b="0"/>
                <wp:wrapNone/>
                <wp:docPr id="24" name="直接连接符 11"/>
                <wp:cNvGraphicFramePr/>
                <a:graphic xmlns:a="http://schemas.openxmlformats.org/drawingml/2006/main">
                  <a:graphicData uri="http://schemas.microsoft.com/office/word/2010/wordprocessingShape">
                    <wps:wsp>
                      <wps:cNvCnPr/>
                      <wps:spPr>
                        <a:xfrm>
                          <a:off x="1080135" y="7773670"/>
                          <a:ext cx="6334125"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50.25pt;margin-top:10.2pt;height:0pt;width:498.75pt;z-index:251669504;mso-width-relative:page;mso-height-relative:page;" filled="f" stroked="t" coordsize="21600,21600" o:gfxdata="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D7dM1wAAAAoBAAAPAAAAAAAAAAEAIAAAACIAAABkcnMvZG93bnJldi54bWxQSwEC&#10;FAAUAAAACACHTuJAasbyRfUBAADBAwAADgAAAAAAAAABACAAAAAmAQAAZHJzL2Uyb0RvYy54bWxQ&#10;SwUGAAAAAAYABgBZAQAAjQUAAAAA&#10;">
                <v:fill on="f" focussize="0,0"/>
                <v:stroke weight="1pt" color="#000000 [3213]" miterlimit="8" joinstyle="miter" dashstyle="1 1"/>
                <v:imagedata o:title=""/>
                <o:lock v:ext="edit" aspectratio="f"/>
              </v:line>
            </w:pict>
          </mc:Fallback>
        </mc:AlternateContent>
      </w:r>
    </w:p>
    <w:p w14:paraId="18596C9E">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p>
    <w:p w14:paraId="2827A613">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sectPr>
          <w:pgSz w:w="11906" w:h="16838"/>
          <w:pgMar w:top="0" w:right="0" w:bottom="0" w:left="0" w:header="851" w:footer="992" w:gutter="0"/>
          <w:cols w:space="425" w:num="1"/>
          <w:docGrid w:type="lines" w:linePitch="312" w:charSpace="0"/>
        </w:sectPr>
      </w:pPr>
      <w:r>
        <w:rPr>
          <w:sz w:val="24"/>
        </w:rPr>
        <mc:AlternateContent>
          <mc:Choice Requires="wps">
            <w:drawing>
              <wp:anchor distT="0" distB="0" distL="114300" distR="114300" simplePos="0" relativeHeight="251693056" behindDoc="0" locked="0" layoutInCell="1" allowOverlap="1">
                <wp:simplePos x="0" y="0"/>
                <wp:positionH relativeFrom="column">
                  <wp:posOffset>541020</wp:posOffset>
                </wp:positionH>
                <wp:positionV relativeFrom="paragraph">
                  <wp:posOffset>961390</wp:posOffset>
                </wp:positionV>
                <wp:extent cx="6343650" cy="0"/>
                <wp:effectExtent l="0" t="6350" r="0" b="6350"/>
                <wp:wrapNone/>
                <wp:docPr id="51"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2.6pt;margin-top:75.7pt;height:0pt;width:499.5pt;z-index:251693056;mso-width-relative:page;mso-height-relative:page;" filled="f" stroked="t" coordsize="21600,21600" o:gfxdata="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jHi1gAA&#10;AAsBAAAPAAAAAAAAAAEAIAAAACIAAABkcnMvZG93bnJldi54bWxQSwECFAAUAAAACACHTuJAJp+R&#10;W+cBAAC1AwAADgAAAAAAAAABACAAAAAlAQAAZHJzL2Uyb0RvYy54bWxQSwUGAAAAAAYABgBZAQAA&#10;fgU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706755</wp:posOffset>
                </wp:positionH>
                <wp:positionV relativeFrom="paragraph">
                  <wp:posOffset>513715</wp:posOffset>
                </wp:positionV>
                <wp:extent cx="6271895" cy="47942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6271895" cy="47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65pt;margin-top:40.45pt;height:37.75pt;width:493.85pt;z-index:251692032;mso-width-relative:page;mso-height-relative:page;" filled="f" stroked="f" coordsize="21600,21600" o:gfxdata="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&#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7Qhd2gAAAAsBAAAPAAAAAAAAAAEAIAAAACIAAABk&#10;cnMvZG93bnJldi54bWxQSwECFAAUAAAACACHTuJAXPgG2D0CAABoBAAADgAAAAAAAAABACAAAAAp&#10;AQAAZHJzL2Uyb0RvYy54bWxQSwUGAAAAAAYABgBZAQAA2AUAAAAA&#10;">
                <v:fill on="f" focussize="0,0"/>
                <v:stroke on="f" weight="0.5pt"/>
                <v:imagedata o:title=""/>
                <o:lock v:ext="edit" aspectratio="f"/>
                <v:textbox>
                  <w:txbxContent>
                    <w:p w14:paraId="0BE28B4E">
                      <w:pPr>
                        <w:rPr>
                          <w:rFonts w:hint="default" w:ascii="华文行楷" w:hAnsi="华文行楷" w:eastAsia="华文行楷" w:cs="华文行楷"/>
                          <w:color w:val="1F2DA8"/>
                          <w:kern w:val="2"/>
                          <w:sz w:val="30"/>
                          <w:szCs w:val="30"/>
                          <w:highlight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宋体" w:hAnsi="宋体" w:eastAsia="宋体" w:cs="宋体"/>
                          <w:b/>
                          <w:bCs/>
                          <w:color w:val="auto"/>
                          <w:kern w:val="2"/>
                          <w:sz w:val="28"/>
                          <w:szCs w:val="28"/>
                          <w:highlight w:val="none"/>
                          <w:u w:val="none"/>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个人项目经历</w:t>
                      </w:r>
                    </w:p>
                  </w:txbxContent>
                </v:textbox>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417830</wp:posOffset>
                </wp:positionH>
                <wp:positionV relativeFrom="paragraph">
                  <wp:posOffset>985520</wp:posOffset>
                </wp:positionV>
                <wp:extent cx="6619875" cy="9363710"/>
                <wp:effectExtent l="0" t="0" r="9525" b="8890"/>
                <wp:wrapNone/>
                <wp:docPr id="30" name="文本框 30"/>
                <wp:cNvGraphicFramePr/>
                <a:graphic xmlns:a="http://schemas.openxmlformats.org/drawingml/2006/main">
                  <a:graphicData uri="http://schemas.microsoft.com/office/word/2010/wordprocessingShape">
                    <wps:wsp>
                      <wps:cNvSpPr txBox="1"/>
                      <wps:spPr>
                        <a:xfrm>
                          <a:off x="408305" y="528320"/>
                          <a:ext cx="6619875" cy="9363710"/>
                        </a:xfrm>
                        <a:prstGeom prst="rect">
                          <a:avLst/>
                        </a:prstGeom>
                        <a:solidFill>
                          <a:schemeClr val="bg1">
                            <a:lumMod val="9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pt;margin-top:77.6pt;height:737.3pt;width:521.25pt;z-index:251689984;mso-width-relative:page;mso-height-relative:page;" fillcolor="#F2F2F2 [3052]" filled="t" stroked="f" coordsize="21600,21600" o:gfxdata="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Be9wNgAAAAMAQAADwAAAAAAAAABACAAAAAiAAAAZHJzL2Rvd25yZXYu&#10;eG1sUEsBAhQAFAAAAAgAh07iQHx08gltAgAAvgQAAA4AAAAAAAAAAQAgAAAAJwEAAGRycy9lMm9E&#10;b2MueG1sUEsFBgAAAAAGAAYAWQEAAAYGAAAAAA==&#10;">
                <v:fill on="t" focussize="0,0"/>
                <v:stroke on="f" weight="0.5pt"/>
                <v:imagedata o:title=""/>
                <o:lock v:ext="edit" aspectratio="f"/>
                <v:textbox>
                  <w:txbxContent>
                    <w:p w14:paraId="1FB476DC">
                      <w:pPr>
                        <w:rPr>
                          <w:rFonts w:hint="eastAsia"/>
                          <w:b/>
                          <w:bCs/>
                          <w:lang w:val="en-US" w:eastAsia="zh-CN"/>
                        </w:rPr>
                      </w:pPr>
                    </w:p>
                    <w:p w14:paraId="1038B839">
                      <w:pPr>
                        <w:rPr>
                          <w:rFonts w:hint="eastAsia"/>
                          <w:b/>
                          <w:bCs/>
                          <w:lang w:val="en-US" w:eastAsia="zh-CN"/>
                        </w:rPr>
                      </w:pPr>
                      <w:r>
                        <w:rPr>
                          <w:rFonts w:hint="eastAsia"/>
                          <w:b/>
                          <w:bCs/>
                          <w:lang w:val="en-US" w:eastAsia="zh-CN"/>
                        </w:rPr>
                        <w:t>软件：</w:t>
                      </w:r>
                    </w:p>
                    <w:p w14:paraId="004FB84E">
                      <w:pPr>
                        <w:rPr>
                          <w:rFonts w:hint="eastAsia"/>
                          <w:b/>
                          <w:bCs/>
                          <w:lang w:val="en-US" w:eastAsia="zh-CN"/>
                        </w:rPr>
                      </w:pPr>
                    </w:p>
                    <w:p w14:paraId="6D0D978F">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项目名称：贪吃蛇小游戏</w:t>
                      </w:r>
                    </w:p>
                    <w:p w14:paraId="22826966">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项目功能：可以实现贪吃蛇的长度变化以及食物的随机刷新，同时吃的食物累积到一定数量后会出现限时的奖励食物。</w:t>
                      </w:r>
                    </w:p>
                    <w:p w14:paraId="32C48E9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支持：保存游戏进度。</w:t>
                      </w:r>
                    </w:p>
                    <w:p w14:paraId="10827181">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46739534">
                      <w:pPr>
                        <w:rPr>
                          <w:rFonts w:hint="eastAsia" w:ascii="宋体" w:hAnsi="宋体" w:eastAsia="宋体" w:cs="宋体"/>
                          <w:b/>
                          <w:bCs/>
                          <w:lang w:val="en-US" w:eastAsia="zh-CN"/>
                        </w:rPr>
                      </w:pPr>
                    </w:p>
                    <w:p w14:paraId="51320086">
                      <w:pPr>
                        <w:rPr>
                          <w:rFonts w:hint="eastAsia" w:ascii="宋体" w:hAnsi="宋体" w:eastAsia="宋体" w:cs="宋体"/>
                          <w:b/>
                          <w:bCs/>
                          <w:lang w:val="en-US" w:eastAsia="zh-CN"/>
                        </w:rPr>
                      </w:pPr>
                    </w:p>
                    <w:p w14:paraId="093685B7">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项目名称：图书管理系统</w:t>
                      </w:r>
                    </w:p>
                    <w:p w14:paraId="1CC3A23D">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项目功能：实现图书的信息录入和存储并保存至文档中，同时也可以实现图书信息的查找功能。</w:t>
                      </w:r>
                    </w:p>
                    <w:p w14:paraId="68D98653">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支持：多种书籍的录入，创建管理者和访客身份</w:t>
                      </w:r>
                    </w:p>
                    <w:p w14:paraId="56FBE23E">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开发环境：基于Visual Studio2022的C++环境开发。</w:t>
                      </w:r>
                    </w:p>
                    <w:p w14:paraId="7AD44064">
                      <w:pPr>
                        <w:rPr>
                          <w:rFonts w:hint="eastAsia" w:ascii="宋体" w:hAnsi="宋体" w:eastAsia="宋体" w:cs="宋体"/>
                          <w:b w:val="0"/>
                          <w:bCs w:val="0"/>
                          <w:lang w:val="en-US" w:eastAsia="zh-CN"/>
                        </w:rPr>
                      </w:pPr>
                    </w:p>
                    <w:p w14:paraId="160DEDCB">
                      <w:pPr>
                        <w:rPr>
                          <w:rFonts w:hint="eastAsia" w:ascii="宋体" w:hAnsi="宋体" w:eastAsia="宋体" w:cs="宋体"/>
                          <w:b w:val="0"/>
                          <w:bCs w:val="0"/>
                          <w:lang w:val="en-US" w:eastAsia="zh-CN"/>
                        </w:rPr>
                      </w:pPr>
                    </w:p>
                    <w:p w14:paraId="2A7ED5A7">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项目名称：多点光照度监测系统上位机程序设计</w:t>
                      </w:r>
                    </w:p>
                    <w:p w14:paraId="1EFA8BBE">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项目功能：通过连接串口实时监测待测光照点的光照强度，并将所测得的数据显示在窗口，同时将所检测的数据写入MySQL存储。拥有防护功能访问数据库内的数据时需要验证身份。</w:t>
                      </w:r>
                    </w:p>
                    <w:p w14:paraId="2E1A74E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支持：MySQL</w:t>
                      </w:r>
                    </w:p>
                    <w:p w14:paraId="781D01A2">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开发环境：基于Visual Studio的C#环境开发</w:t>
                      </w:r>
                    </w:p>
                    <w:p w14:paraId="1DF60E89">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1EE5FE3B">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1274DD8">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项目名称：时钟的整点报时及修改时间功能的仿真电路</w:t>
                      </w:r>
                    </w:p>
                    <w:p w14:paraId="5C8152FD">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项目功能：每经过一小时产生蜂鸣，并且可以设定闹钟，同时可以修改已设定的时间。</w:t>
                      </w:r>
                    </w:p>
                    <w:p w14:paraId="0926BBCA">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r>
                        <w:rPr>
                          <w:rFonts w:hint="eastAsia" w:ascii="宋体" w:hAnsi="宋体" w:eastAsia="宋体" w:cs="宋体"/>
                          <w:lang w:val="en-US" w:eastAsia="zh-CN"/>
                        </w:rPr>
                        <w:t>开发环境：Multisim</w:t>
                      </w:r>
                    </w:p>
                    <w:p w14:paraId="7A0A29C4">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6644C05C">
                      <w:pPr>
                        <w:keepNext w:val="0"/>
                        <w:keepLines w:val="0"/>
                        <w:pageBreakBefore w:val="0"/>
                        <w:widowControl w:val="0"/>
                        <w:kinsoku/>
                        <w:wordWrap/>
                        <w:overflowPunct/>
                        <w:topLinePunct w:val="0"/>
                        <w:bidi w:val="0"/>
                        <w:adjustRightInd/>
                        <w:snapToGrid/>
                        <w:spacing w:line="360" w:lineRule="auto"/>
                        <w:jc w:val="both"/>
                        <w:textAlignment w:val="auto"/>
                        <w:rPr>
                          <w:rFonts w:hint="eastAsia" w:ascii="宋体" w:hAnsi="宋体" w:eastAsia="宋体" w:cs="宋体"/>
                          <w:lang w:val="en-US" w:eastAsia="zh-CN"/>
                        </w:rPr>
                      </w:pPr>
                    </w:p>
                    <w:p w14:paraId="593EEAD7">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rPr>
                      </w:pPr>
                      <w:r>
                        <w:rPr>
                          <w:rFonts w:hint="eastAsia" w:ascii="宋体" w:hAnsi="宋体" w:eastAsia="宋体" w:cs="宋体"/>
                          <w:lang w:val="en-US" w:eastAsia="zh-CN"/>
                        </w:rPr>
                        <w:t>项目名称:</w:t>
                      </w:r>
                      <w:r>
                        <w:rPr>
                          <w:rFonts w:hint="eastAsia" w:ascii="宋体" w:hAnsi="宋体" w:eastAsia="宋体" w:cs="宋体"/>
                          <w:b w:val="0"/>
                          <w:bCs/>
                          <w:sz w:val="24"/>
                          <w:szCs w:val="24"/>
                        </w:rPr>
                        <w:t>基于LabVIEW的多点温度监测系统上位机软件设计</w:t>
                      </w:r>
                    </w:p>
                    <w:p w14:paraId="14898131">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项目功能:通过串口实现Labview和MODBUS之间的通信,并将MODBUS中寄存器内的数据信息写入MySQL存储,同时上位机支持发送指令,查看历史数据功能.</w:t>
                      </w:r>
                    </w:p>
                    <w:p w14:paraId="5135667A">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支持:数据库的增删查改,切换寄存器地址</w:t>
                      </w:r>
                    </w:p>
                    <w:p w14:paraId="6C6472F3">
                      <w:pPr>
                        <w:keepNext w:val="0"/>
                        <w:keepLines w:val="0"/>
                        <w:pageBreakBefore w:val="0"/>
                        <w:widowControl w:val="0"/>
                        <w:kinsoku/>
                        <w:wordWrap/>
                        <w:overflowPunct/>
                        <w:topLinePunct w:val="0"/>
                        <w:bidi w:val="0"/>
                        <w:adjustRightInd/>
                        <w:snapToGrid/>
                        <w:spacing w:line="360" w:lineRule="auto"/>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开发环境:MODBUS,Labview,MySQL</w:t>
                      </w:r>
                    </w:p>
                    <w:p w14:paraId="0CF739A7">
                      <w:pPr>
                        <w:rPr>
                          <w:rFonts w:hint="eastAsia"/>
                          <w:b w:val="0"/>
                          <w:bCs w:val="0"/>
                          <w:lang w:val="en-US" w:eastAsia="zh-CN"/>
                        </w:rPr>
                      </w:pPr>
                    </w:p>
                    <w:p w14:paraId="5CAAF61F">
                      <w:pPr>
                        <w:rPr>
                          <w:rFonts w:hint="default"/>
                          <w:b w:val="0"/>
                          <w:bCs w:val="0"/>
                          <w:lang w:val="en-US" w:eastAsia="zh-CN"/>
                        </w:rPr>
                      </w:pPr>
                    </w:p>
                    <w:p w14:paraId="1FB4604E"/>
                  </w:txbxContent>
                </v:textbox>
              </v:shape>
            </w:pict>
          </mc:Fallback>
        </mc:AlternateContent>
      </w:r>
      <w:r>
        <w:rPr>
          <w:sz w:val="24"/>
        </w:rPr>
        <mc:AlternateContent>
          <mc:Choice Requires="wpg">
            <w:drawing>
              <wp:anchor distT="0" distB="0" distL="114300" distR="114300" simplePos="0" relativeHeight="251691008" behindDoc="0" locked="0" layoutInCell="1" allowOverlap="1">
                <wp:simplePos x="0" y="0"/>
                <wp:positionH relativeFrom="column">
                  <wp:posOffset>447040</wp:posOffset>
                </wp:positionH>
                <wp:positionV relativeFrom="paragraph">
                  <wp:posOffset>617855</wp:posOffset>
                </wp:positionV>
                <wp:extent cx="250825" cy="250825"/>
                <wp:effectExtent l="0" t="0" r="8255" b="8255"/>
                <wp:wrapNone/>
                <wp:docPr id="42" name="组合 42"/>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6"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2pt;margin-top:48.65pt;height:19.75pt;width:19.75pt;rotation:-11599872f;z-index:251691008;mso-width-relative:page;mso-height-relative:page;" coordorigin="10418,3954" coordsize="668,668" o:gfxdata="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dKEcT9YAAAAJAQAADwAAAAAAAAABACAAAAAiAAAAZHJzL2Rvd25yZXYueG1sUEsBAhQA&#10;FAAAAAgAh07iQN3PiL1KAwAAGwkAAA4AAAAAAAAAAQAgAAAAJQEAAGRycy9lMm9Eb2MueG1sUEsF&#10;BgAAAAAGAAYAWQEAAOEGA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x388Vb0AAADb&#10;AAAADwAAAGRycy9kb3ducmV2LnhtbEWPQWsCMRSE7wX/Q3iCl6KJYkW2RkGL4E10S6G35+Z1s7p5&#10;WTaprv/eCIUeh5n5hlmsOleLK7Wh8qxhPFIgiAtvKi41fObb4RxEiMgGa8+k4U4BVsveywIz4298&#10;oOsxliJBOGSowcbYZFKGwpLDMPINcfJ+fOswJtmW0rR4S3BXy4lSM+mw4rRgsaGNpeJy/HUavj7W&#10;6jU3ue3k4WxO+/ztRJNvrQf9sXoHEamL/+G/9s5omM7g+S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zx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SJjt8r4AAADb&#10;AAAADwAAAGRycy9kb3ducmV2LnhtbEWPQWvCQBSE70L/w/IKXkQ3WqsldRVRBGlBaNT7I/uahGbf&#10;ht1N1P56tyD0OMzMN8xidTW16Mj5yrKC8SgBQZxbXXGh4HTcDd9A+ICssbZMCm7kYbV86i0w1fbC&#10;X9RloRARwj5FBWUITSqlz0sy6Ee2IY7et3UGQ5SukNrhJcJNLSdJMpMGK44LJTa0KSn/yVqjwMrX&#10;jxbbw2DdvvwePjuXnd32plT/eZy8gwh0Df/hR3uvFUzn8Pc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jt8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335280</wp:posOffset>
                </wp:positionH>
                <wp:positionV relativeFrom="paragraph">
                  <wp:posOffset>389890</wp:posOffset>
                </wp:positionV>
                <wp:extent cx="6779895" cy="10223500"/>
                <wp:effectExtent l="69850" t="15875" r="23495" b="78105"/>
                <wp:wrapNone/>
                <wp:docPr id="28" name="矩形 28"/>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30.7pt;height:805pt;width:533.85pt;z-index:251688960;v-text-anchor:middle;mso-width-relative:page;mso-height-relative:page;" fillcolor="#F2F2F2 [3052]" filled="t" stroked="f" coordsize="21600,21600" o:gfxdata="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Q2VYPZAAAACwEAAA8AAAAAAAAAAQAgAAAAIgAAAGRycy9kb3ducmV2LnhtbFBLAQIUABQAAAAI&#10;AIdO4kDS+cWs0AIAAKYFAAAOAAAAAAAAAAEAIAAAACgBAABkcnMvZTJvRG9jLnhtbFBLBQYAAAAA&#10;BgAGAFkBAABq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26" name="矩形 26"/>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7936;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NlQkevaAAAACQEAAA8A&#10;AAAAAAAAAQAgAAAAIgAAAGRycy9kb3ducmV2LnhtbFBLAQIUABQAAAAIAIdO4kCrM49QwAIAAIMF&#10;AAAOAAAAAAAAAAEAIAAAACkBAABkcnMvZTJvRG9jLnhtbFBLBQYAAAAABgAGAFkBAABbBg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6" name="矩形 16"/>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86912;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ZMYm3cA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xyWQL2AAAAA0BAAAPAAAA&#10;AAAAAAEAIAAAACIAAABkcnMvZG93bnJldi54bWxQSwECFAAUAAAACACHTuJAZMYm3cACAACDBQAA&#10;DgAAAAAAAAABACAAAAAnAQAAZHJzL2Uyb0RvYy54bWxQSwUGAAAAAAYABgBZAQAAWQ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p w14:paraId="30F692C3">
      <w:pPr>
        <w:tabs>
          <w:tab w:val="left" w:pos="1401"/>
        </w:tabs>
        <w:bidi w:val="0"/>
        <w:jc w:val="left"/>
        <w:rPr>
          <w:rFonts w:hint="default"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sz w:val="24"/>
        </w:rPr>
        <mc:AlternateContent>
          <mc:Choice Requires="wps">
            <w:drawing>
              <wp:anchor distT="0" distB="0" distL="114300" distR="114300" simplePos="0" relativeHeight="251685888" behindDoc="0" locked="0" layoutInCell="1" allowOverlap="1">
                <wp:simplePos x="0" y="0"/>
                <wp:positionH relativeFrom="column">
                  <wp:posOffset>592455</wp:posOffset>
                </wp:positionH>
                <wp:positionV relativeFrom="paragraph">
                  <wp:posOffset>1046480</wp:posOffset>
                </wp:positionV>
                <wp:extent cx="6283960" cy="7532370"/>
                <wp:effectExtent l="0" t="0" r="0" b="0"/>
                <wp:wrapNone/>
                <wp:docPr id="57" name="文本框 57"/>
                <wp:cNvGraphicFramePr/>
                <a:graphic xmlns:a="http://schemas.openxmlformats.org/drawingml/2006/main">
                  <a:graphicData uri="http://schemas.microsoft.com/office/word/2010/wordprocessingShape">
                    <wps:wsp>
                      <wps:cNvSpPr txBox="1"/>
                      <wps:spPr>
                        <a:xfrm>
                          <a:off x="638175" y="1601470"/>
                          <a:ext cx="6283960" cy="753237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82.4pt;height:593.1pt;width:494.8pt;z-index:251685888;mso-width-relative:page;mso-height-relative:page;" filled="f" stroked="f" coordsize="21600,21600" o:gfxdata="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NXGmx1wAAAAwBAAAPAAAAAAAAAAEAIAAAACIAAABkcnMvZG93&#10;bnJldi54bWxQSwECFAAUAAAACACHTuJAj4Y383MCAADEBAAADgAAAAAAAAABACAAAAAmAQAAZHJz&#10;L2Uyb0RvYy54bWxQSwUGAAAAAAYABgBZAQAACwYAAAAA&#10;">
                <v:fill on="f" focussize="0,0"/>
                <v:stroke on="f" weight="0.5pt" miterlimit="8" joinstyle="miter" dashstyle="dash"/>
                <v:imagedata o:title=""/>
                <o:lock v:ext="edit" aspectratio="f"/>
                <v:textbox>
                  <w:txbxContent>
                    <w:p w14:paraId="14910B6A">
                      <w:pPr>
                        <w:rPr>
                          <w:rFonts w:hint="eastAsia"/>
                          <w:b/>
                          <w:bCs/>
                          <w:lang w:val="en-US" w:eastAsia="zh-CN"/>
                        </w:rPr>
                      </w:pPr>
                    </w:p>
                    <w:p w14:paraId="3A645D32">
                      <w:pPr>
                        <w:rPr>
                          <w:rFonts w:hint="eastAsia"/>
                          <w:b/>
                          <w:bCs/>
                          <w:lang w:val="en-US" w:eastAsia="zh-CN"/>
                        </w:rPr>
                      </w:pPr>
                      <w:r>
                        <w:rPr>
                          <w:rFonts w:hint="eastAsia"/>
                          <w:b/>
                          <w:bCs/>
                          <w:lang w:val="en-US" w:eastAsia="zh-CN"/>
                        </w:rPr>
                        <w:t>硬件：</w:t>
                      </w:r>
                    </w:p>
                    <w:p w14:paraId="28C6ED27">
                      <w:pPr>
                        <w:rPr>
                          <w:rFonts w:hint="eastAsia"/>
                          <w:b/>
                          <w:bCs/>
                          <w:lang w:val="en-US" w:eastAsia="zh-CN"/>
                        </w:rPr>
                      </w:pPr>
                    </w:p>
                    <w:p w14:paraId="6ECA75B4">
                      <w:pPr>
                        <w:rPr>
                          <w:rFonts w:hint="eastAsia" w:ascii="宋体" w:hAnsi="宋体" w:eastAsia="宋体" w:cs="宋体"/>
                          <w:lang w:val="en-US" w:eastAsia="zh-CN"/>
                        </w:rPr>
                      </w:pPr>
                      <w:r>
                        <w:rPr>
                          <w:rFonts w:hint="eastAsia" w:ascii="宋体" w:hAnsi="宋体" w:eastAsia="宋体" w:cs="宋体"/>
                          <w:lang w:val="en-US" w:eastAsia="zh-CN"/>
                        </w:rPr>
                        <w:t>项目名称：基于STM32的蓝牙控制自动避障小车</w:t>
                      </w:r>
                    </w:p>
                    <w:p w14:paraId="4849E9A4">
                      <w:pPr>
                        <w:rPr>
                          <w:rFonts w:hint="eastAsia" w:ascii="宋体" w:hAnsi="宋体" w:eastAsia="宋体" w:cs="宋体"/>
                          <w:lang w:val="en-US" w:eastAsia="zh-CN"/>
                        </w:rPr>
                      </w:pPr>
                      <w:r>
                        <w:rPr>
                          <w:rFonts w:hint="eastAsia" w:ascii="宋体" w:hAnsi="宋体" w:eastAsia="宋体" w:cs="宋体"/>
                          <w:lang w:val="en-US" w:eastAsia="zh-CN"/>
                        </w:rPr>
                        <w:t>项目功能：可以实现小车按照扫描的路线运行,同时检测到障碍物时可以绕道行驶,并且可以通过蓝牙连接到手机控制小车。</w:t>
                      </w:r>
                    </w:p>
                    <w:p w14:paraId="2C865D70">
                      <w:pPr>
                        <w:rPr>
                          <w:rFonts w:hint="eastAsia" w:ascii="宋体" w:hAnsi="宋体" w:eastAsia="宋体" w:cs="宋体"/>
                          <w:lang w:val="en-US" w:eastAsia="zh-CN"/>
                        </w:rPr>
                      </w:pPr>
                      <w:r>
                        <w:rPr>
                          <w:rFonts w:hint="eastAsia" w:ascii="宋体" w:hAnsi="宋体" w:eastAsia="宋体" w:cs="宋体"/>
                          <w:lang w:val="en-US" w:eastAsia="zh-CN"/>
                        </w:rPr>
                        <w:t>支持:蓝牙连接,红外扫描,USART</w:t>
                      </w:r>
                    </w:p>
                    <w:p w14:paraId="3D0A9C69">
                      <w:pPr>
                        <w:rPr>
                          <w:rFonts w:hint="eastAsia" w:ascii="宋体" w:hAnsi="宋体" w:eastAsia="宋体" w:cs="宋体"/>
                          <w:lang w:val="en-US" w:eastAsia="zh-CN"/>
                        </w:rPr>
                      </w:pPr>
                      <w:r>
                        <w:rPr>
                          <w:rFonts w:hint="eastAsia" w:ascii="宋体" w:hAnsi="宋体" w:eastAsia="宋体" w:cs="宋体"/>
                          <w:lang w:val="en-US" w:eastAsia="zh-CN"/>
                        </w:rPr>
                        <w:t>开发环境：Keil5</w:t>
                      </w:r>
                    </w:p>
                    <w:p w14:paraId="44BEA75B">
                      <w:pPr>
                        <w:rPr>
                          <w:rFonts w:hint="eastAsia" w:ascii="宋体" w:hAnsi="宋体" w:eastAsia="宋体" w:cs="宋体"/>
                          <w:b/>
                          <w:bCs/>
                          <w:lang w:val="en-US" w:eastAsia="zh-CN"/>
                        </w:rPr>
                      </w:pPr>
                    </w:p>
                    <w:p w14:paraId="43A98759">
                      <w:pPr>
                        <w:rPr>
                          <w:rFonts w:hint="eastAsia" w:ascii="宋体" w:hAnsi="宋体" w:eastAsia="宋体" w:cs="宋体"/>
                          <w:b/>
                          <w:bCs/>
                          <w:lang w:val="en-US" w:eastAsia="zh-CN"/>
                        </w:rPr>
                      </w:pPr>
                    </w:p>
                    <w:p w14:paraId="3520339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项目名称：基于AT89C52实现16×96大小的LED点阵</w:t>
                      </w:r>
                    </w:p>
                    <w:p w14:paraId="754BFB3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项目功能：可以显示本人名字和数字，同时按下按钮可以切换显示日期，并且均可以做到滚动效果。</w:t>
                      </w:r>
                    </w:p>
                    <w:p w14:paraId="01D37603">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支持：74HC595芯片，AT89C52</w:t>
                      </w:r>
                    </w:p>
                    <w:p w14:paraId="57E37F70">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开发环境：Proteus开发环境，Keil5的AT89C52环境。</w:t>
                      </w:r>
                    </w:p>
                    <w:p w14:paraId="6E6C21C9">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5950AFF8">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p>
                    <w:p w14:paraId="33E8FCBE">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项目名称：基于三菱FX2N系列PLC的流水线控制</w:t>
                      </w:r>
                    </w:p>
                    <w:p w14:paraId="297D2C94">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项目功能：通过编写梯形图和利用PLC内的软元件实现流水线的灌装，空瓶检测和满瓶检测以及报警等功能。</w:t>
                      </w:r>
                    </w:p>
                    <w:p w14:paraId="7E74B676">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支持：FX2N</w:t>
                      </w:r>
                    </w:p>
                    <w:p w14:paraId="7E16CD52">
                      <w:pPr>
                        <w:keepNext w:val="0"/>
                        <w:keepLines w:val="0"/>
                        <w:pageBreakBefore w:val="0"/>
                        <w:widowControl w:val="0"/>
                        <w:kinsoku/>
                        <w:wordWrap/>
                        <w:overflowPunct/>
                        <w:topLinePunct w:val="0"/>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开发环境：GX Work2,GT Designer</w:t>
                      </w:r>
                    </w:p>
                    <w:p w14:paraId="05DBF2BE">
                      <w:pPr>
                        <w:keepNext w:val="0"/>
                        <w:keepLines w:val="0"/>
                        <w:pageBreakBefore w:val="0"/>
                        <w:widowControl w:val="0"/>
                        <w:kinsoku/>
                        <w:wordWrap/>
                        <w:overflowPunct/>
                        <w:topLinePunct w:val="0"/>
                        <w:bidi w:val="0"/>
                        <w:adjustRightInd/>
                        <w:snapToGrid/>
                        <w:spacing w:line="360" w:lineRule="auto"/>
                        <w:textAlignment w:val="auto"/>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563880</wp:posOffset>
                </wp:positionH>
                <wp:positionV relativeFrom="paragraph">
                  <wp:posOffset>956310</wp:posOffset>
                </wp:positionV>
                <wp:extent cx="6343650" cy="0"/>
                <wp:effectExtent l="0" t="6350" r="0" b="6350"/>
                <wp:wrapNone/>
                <wp:docPr id="35" name="直接连接符 11"/>
                <wp:cNvGraphicFramePr/>
                <a:graphic xmlns:a="http://schemas.openxmlformats.org/drawingml/2006/main">
                  <a:graphicData uri="http://schemas.microsoft.com/office/word/2010/wordprocessingShape">
                    <wps:wsp>
                      <wps:cNvCnPr/>
                      <wps:spPr>
                        <a:xfrm>
                          <a:off x="0" y="0"/>
                          <a:ext cx="6343650" cy="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4.4pt;margin-top:75.3pt;height:0pt;width:499.5pt;z-index:251682816;mso-width-relative:page;mso-height-relative:page;" filled="f" stroked="t" coordsize="21600,21600" o:gfxdata="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cClwTX&#10;AAAACwEAAA8AAAAAAAAAAQAgAAAAIgAAAGRycy9kb3ducmV2LnhtbFBLAQIUABQAAAAIAIdO4kDZ&#10;mrxU6AEAALUDAAAOAAAAAAAAAAEAIAAAACYBAABkcnMvZTJvRG9jLnhtbFBLBQYAAAAABgAGAFkB&#10;AACABQAAAAA=&#10;">
                <v:fill on="f" focussize="0,0"/>
                <v:stroke weight="1pt" color="#000000 [3213]" miterlimit="8" joinstyle="miter" dashstyle="1 1"/>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846455</wp:posOffset>
                </wp:positionH>
                <wp:positionV relativeFrom="paragraph">
                  <wp:posOffset>517525</wp:posOffset>
                </wp:positionV>
                <wp:extent cx="1310640" cy="436245"/>
                <wp:effectExtent l="0" t="0" r="0" b="0"/>
                <wp:wrapNone/>
                <wp:docPr id="56" name="文本框 56"/>
                <wp:cNvGraphicFramePr/>
                <a:graphic xmlns:a="http://schemas.openxmlformats.org/drawingml/2006/main">
                  <a:graphicData uri="http://schemas.microsoft.com/office/word/2010/wordprocessingShape">
                    <wps:wsp>
                      <wps:cNvSpPr txBox="1"/>
                      <wps:spPr>
                        <a:xfrm>
                          <a:off x="892175" y="1050290"/>
                          <a:ext cx="1310640" cy="43624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40.75pt;height:34.35pt;width:103.2pt;z-index:251684864;mso-width-relative:page;mso-height-relative:page;" filled="f" stroked="f" coordsize="21600,21600" o:gfxdata="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4lvON1AAAAAoBAAAPAAAAAAAAAAEAIAAAACIAAABkcnMvZG93bnJl&#10;di54bWxQSwECFAAUAAAACACHTuJA8EpqNHMCAADDBAAADgAAAAAAAAABACAAAAAjAQAAZHJzL2Uy&#10;b0RvYy54bWxQSwUGAAAAAAYABgBZAQAACAYAAAAA&#10;">
                <v:fill on="f" focussize="0,0"/>
                <v:stroke on="f" weight="0.5pt" miterlimit="8" joinstyle="miter" dashstyle="dash"/>
                <v:imagedata o:title=""/>
                <o:lock v:ext="edit" aspectratio="f"/>
                <v:textbox>
                  <w:txbxContent>
                    <w:p w14:paraId="32290672">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个人项目经历</w:t>
                      </w:r>
                    </w:p>
                  </w:txbxContent>
                </v:textbox>
              </v:shape>
            </w:pict>
          </mc:Fallback>
        </mc:AlternateContent>
      </w:r>
      <w:r>
        <w:rPr>
          <w:sz w:val="24"/>
        </w:rPr>
        <mc:AlternateContent>
          <mc:Choice Requires="wpg">
            <w:drawing>
              <wp:anchor distT="0" distB="0" distL="114300" distR="114300" simplePos="0" relativeHeight="251683840" behindDoc="0" locked="0" layoutInCell="1" allowOverlap="1">
                <wp:simplePos x="0" y="0"/>
                <wp:positionH relativeFrom="column">
                  <wp:posOffset>548005</wp:posOffset>
                </wp:positionH>
                <wp:positionV relativeFrom="paragraph">
                  <wp:posOffset>612140</wp:posOffset>
                </wp:positionV>
                <wp:extent cx="250825" cy="250825"/>
                <wp:effectExtent l="0" t="0" r="8255" b="8255"/>
                <wp:wrapNone/>
                <wp:docPr id="43" name="组合 43"/>
                <wp:cNvGraphicFramePr/>
                <a:graphic xmlns:a="http://schemas.openxmlformats.org/drawingml/2006/main">
                  <a:graphicData uri="http://schemas.microsoft.com/office/word/2010/wordprocessingGroup">
                    <wpg:wgp>
                      <wpg:cNvGrpSpPr/>
                      <wpg:grpSpPr>
                        <a:xfrm rot="10980000">
                          <a:off x="0" y="0"/>
                          <a:ext cx="250825" cy="250825"/>
                          <a:chOff x="10418" y="3954"/>
                          <a:chExt cx="668" cy="668"/>
                        </a:xfrm>
                      </wpg:grpSpPr>
                      <wps:wsp>
                        <wps:cNvPr id="44" name="椭圆 10"/>
                        <wps:cNvSpPr/>
                        <wps:spPr>
                          <a:xfrm>
                            <a:off x="10418" y="3954"/>
                            <a:ext cx="668" cy="66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角三角形 11"/>
                        <wps:cNvSpPr/>
                        <wps:spPr>
                          <a:xfrm rot="2640000">
                            <a:off x="10622" y="4090"/>
                            <a:ext cx="382" cy="38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3.15pt;margin-top:48.2pt;height:19.75pt;width:19.75pt;rotation:-11599872f;z-index:251683840;mso-width-relative:page;mso-height-relative:page;" coordorigin="10418,3954" coordsize="668,668" o:gfxdata="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iP2zHWAAAACQEAAA8AAAAAAAAAAQAgAAAAIgAAAGRycy9kb3ducmV2LnhtbFBLAQIUABQA&#10;AAAIAIdO4kBjit3DSAMAABsJAAAOAAAAAAAAAAEAIAAAACUBAABkcnMvZTJvRG9jLnhtbFBLBQYA&#10;AAAABgAGAFkBAADfBgAAAAA=&#10;">
                <o:lock v:ext="edit" aspectratio="f"/>
                <v:shape id="椭圆 10" o:spid="_x0000_s1026" o:spt="3" type="#_x0000_t3" style="position:absolute;left:10418;top:3954;height:668;width:668;v-text-anchor:middle;" fillcolor="#FFC000" filled="t" stroked="f" coordsize="21600,21600" o:gfxdata="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4Qe5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直角三角形 11" o:spid="_x0000_s1026" o:spt="6" type="#_x0000_t6" style="position:absolute;left:10622;top:4090;height:382;width:382;rotation:2883584f;v-text-anchor:middle;" fillcolor="#FFFFFF [3212]" filled="t" stroked="f" coordsize="21600,21600" o:gfxdata="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bW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1663700</wp:posOffset>
                </wp:positionH>
                <wp:positionV relativeFrom="paragraph">
                  <wp:posOffset>1971675</wp:posOffset>
                </wp:positionV>
                <wp:extent cx="5568315" cy="8423910"/>
                <wp:effectExtent l="15875" t="15875" r="69850" b="79375"/>
                <wp:wrapNone/>
                <wp:docPr id="18" name="矩形 18"/>
                <wp:cNvGraphicFramePr/>
                <a:graphic xmlns:a="http://schemas.openxmlformats.org/drawingml/2006/main">
                  <a:graphicData uri="http://schemas.microsoft.com/office/word/2010/wordprocessingShape">
                    <wps:wsp>
                      <wps:cNvSpPr/>
                      <wps:spPr>
                        <a:xfrm>
                          <a:off x="0" y="0"/>
                          <a:ext cx="5568315" cy="8423910"/>
                        </a:xfrm>
                        <a:prstGeom prst="rect">
                          <a:avLst/>
                        </a:prstGeom>
                        <a:ln>
                          <a:noFill/>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155.25pt;height:663.3pt;width:438.45pt;z-index:251679744;v-text-anchor:middle;mso-width-relative:page;mso-height-relative:page;" fillcolor="#FFC000 [3207]" filled="t" stroked="f" coordsize="21600,21600" o:gfxdata="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PHJZAvYAAAADQEAAA8AAAAA&#10;AAAAAQAgAAAAIgAAAGRycy9kb3ducmV2LnhtbFBLAQIUABQAAAAIAIdO4kA1z+IsvwIAAIMFAAAO&#10;AAAAAAAAAAEAIAAAACcBAABkcnMvZTJvRG9jLnhtbFBLBQYAAAAABgAGAFkBAABYBg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240030</wp:posOffset>
                </wp:positionH>
                <wp:positionV relativeFrom="paragraph">
                  <wp:posOffset>200660</wp:posOffset>
                </wp:positionV>
                <wp:extent cx="1195070" cy="1212215"/>
                <wp:effectExtent l="80645" t="42545" r="19685" b="55880"/>
                <wp:wrapNone/>
                <wp:docPr id="19" name="矩形 19"/>
                <wp:cNvGraphicFramePr/>
                <a:graphic xmlns:a="http://schemas.openxmlformats.org/drawingml/2006/main">
                  <a:graphicData uri="http://schemas.microsoft.com/office/word/2010/wordprocessingShape">
                    <wps:wsp>
                      <wps:cNvSpPr/>
                      <wps:spPr>
                        <a:xfrm>
                          <a:off x="0" y="0"/>
                          <a:ext cx="1195070" cy="1212215"/>
                        </a:xfrm>
                        <a:prstGeom prst="rect">
                          <a:avLst/>
                        </a:prstGeom>
                        <a:ln>
                          <a:noFill/>
                        </a:ln>
                        <a:effectLst>
                          <a:outerShdw blurRad="50800" dist="38100" dir="10800000" algn="r"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pt;height:95.45pt;width:94.1pt;z-index:251680768;v-text-anchor:middle;mso-width-relative:page;mso-height-relative:page;" fillcolor="#FFC000 [3207]" filled="t" stroked="f" coordsize="21600,21600" o:gfxdata="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2VCR69oAAAAJAQAADwAA&#10;AAAAAAABACAAAAAiAAAAZHJzL2Rvd25yZXYueG1sUEsBAhQAFAAAAAgAh07iQAZFDT6/AgAAgwUA&#10;AA4AAAAAAAAAAQAgAAAAKQEAAGRycy9lMm9Eb2MueG1sUEsFBgAAAAAGAAYAWQEAAFoGAAAAAA==&#10;">
                <v:fill on="t" focussize="0,0"/>
                <v:stroke on="f" weight="1pt" miterlimit="8" joinstyle="miter"/>
                <v:imagedata o:title=""/>
                <o:lock v:ext="edit" aspectratio="f"/>
                <v:shadow on="t" color="#000000" opacity="26214f" offset="-3pt,0pt" origin="32768f,0f" matrix="65536f,0f,0f,65536f"/>
              </v:rect>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335280</wp:posOffset>
                </wp:positionH>
                <wp:positionV relativeFrom="paragraph">
                  <wp:posOffset>366395</wp:posOffset>
                </wp:positionV>
                <wp:extent cx="6779895" cy="10223500"/>
                <wp:effectExtent l="76200" t="22225" r="32385" b="86995"/>
                <wp:wrapNone/>
                <wp:docPr id="14" name="矩形 14"/>
                <wp:cNvGraphicFramePr/>
                <a:graphic xmlns:a="http://schemas.openxmlformats.org/drawingml/2006/main">
                  <a:graphicData uri="http://schemas.microsoft.com/office/word/2010/wordprocessingShape">
                    <wps:wsp>
                      <wps:cNvSpPr/>
                      <wps:spPr>
                        <a:xfrm>
                          <a:off x="0" y="0"/>
                          <a:ext cx="6779895" cy="10223500"/>
                        </a:xfrm>
                        <a:prstGeom prst="rect">
                          <a:avLst/>
                        </a:prstGeom>
                        <a:solidFill>
                          <a:schemeClr val="bg1">
                            <a:lumMod val="9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pt;margin-top:28.85pt;height:805pt;width:533.85pt;z-index:251681792;v-text-anchor:middle;mso-width-relative:page;mso-height-relative:page;" fillcolor="#F2F2F2 [3052]" filled="t" stroked="f" coordsize="21600,21600" o:gfxdata="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P&#10;ZFFe2AAAAAsBAAAPAAAAAAAAAAEAIAAAACIAAABkcnMvZG93bnJldi54bWxQSwECFAAUAAAACACH&#10;TuJA4jjGvs8CAACmBQAADgAAAAAAAAABACAAAAAnAQAAZHJzL2Uyb0RvYy54bWxQSwUGAAAAAAYA&#10;BgBZAQAAaAYAAAAA&#10;">
                <v:fill on="t" focussize="0,0"/>
                <v:stroke on="f" weight="1pt" miterlimit="8" joinstyle="miter"/>
                <v:imagedata o:title=""/>
                <o:lock v:ext="edit" aspectratio="f"/>
                <v:shadow on="t" color="#000000" opacity="26214f" offset="-2.12133858267717pt,2.12133858267717pt" origin="32768f,-32768f" matrix="65536f,0f,0f,65536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8"/>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OTQsImhkaWQiOiIyZDBjMTAyODAwOTAyMjc0YjQ2N2M1NWQ4NTM0NmE2NCIsInVzZXJDb3VudCI6NTV9"/>
  </w:docVars>
  <w:rsids>
    <w:rsidRoot w:val="416B27A7"/>
    <w:rsid w:val="001E0B73"/>
    <w:rsid w:val="00BA33EF"/>
    <w:rsid w:val="012645F1"/>
    <w:rsid w:val="01330F9C"/>
    <w:rsid w:val="01624B9D"/>
    <w:rsid w:val="016B6FB9"/>
    <w:rsid w:val="01865C15"/>
    <w:rsid w:val="01F01889"/>
    <w:rsid w:val="01F546BA"/>
    <w:rsid w:val="020151F0"/>
    <w:rsid w:val="02080CE0"/>
    <w:rsid w:val="020C4406"/>
    <w:rsid w:val="021D40C7"/>
    <w:rsid w:val="0263595A"/>
    <w:rsid w:val="026B3CBD"/>
    <w:rsid w:val="026C6D7F"/>
    <w:rsid w:val="028D0421"/>
    <w:rsid w:val="029F3A2A"/>
    <w:rsid w:val="02AA3074"/>
    <w:rsid w:val="02C82D89"/>
    <w:rsid w:val="02C923FD"/>
    <w:rsid w:val="03157581"/>
    <w:rsid w:val="03415CD7"/>
    <w:rsid w:val="03485BE4"/>
    <w:rsid w:val="036C0FA2"/>
    <w:rsid w:val="03794B9C"/>
    <w:rsid w:val="039E3E06"/>
    <w:rsid w:val="039F6692"/>
    <w:rsid w:val="03CB13EC"/>
    <w:rsid w:val="03DC272C"/>
    <w:rsid w:val="03DE15A2"/>
    <w:rsid w:val="03FC6518"/>
    <w:rsid w:val="04010EAA"/>
    <w:rsid w:val="04056F61"/>
    <w:rsid w:val="040B4DCA"/>
    <w:rsid w:val="04220ED8"/>
    <w:rsid w:val="0451468C"/>
    <w:rsid w:val="04553E3C"/>
    <w:rsid w:val="0455536E"/>
    <w:rsid w:val="046B2EB8"/>
    <w:rsid w:val="0482288C"/>
    <w:rsid w:val="048A2EE5"/>
    <w:rsid w:val="049B21B6"/>
    <w:rsid w:val="04C01F3D"/>
    <w:rsid w:val="04FB527F"/>
    <w:rsid w:val="053B0C6B"/>
    <w:rsid w:val="055657B7"/>
    <w:rsid w:val="05646F3B"/>
    <w:rsid w:val="05717BCE"/>
    <w:rsid w:val="059213F3"/>
    <w:rsid w:val="05926287"/>
    <w:rsid w:val="05B636EF"/>
    <w:rsid w:val="05C5306B"/>
    <w:rsid w:val="065359C8"/>
    <w:rsid w:val="06857BB8"/>
    <w:rsid w:val="06F95C68"/>
    <w:rsid w:val="072851CD"/>
    <w:rsid w:val="072F1F03"/>
    <w:rsid w:val="073E5699"/>
    <w:rsid w:val="074D0750"/>
    <w:rsid w:val="07592133"/>
    <w:rsid w:val="0774703C"/>
    <w:rsid w:val="07795111"/>
    <w:rsid w:val="07807554"/>
    <w:rsid w:val="078F3E7E"/>
    <w:rsid w:val="07D66796"/>
    <w:rsid w:val="07DF4A20"/>
    <w:rsid w:val="080A6F5C"/>
    <w:rsid w:val="083722F6"/>
    <w:rsid w:val="087045FD"/>
    <w:rsid w:val="08A20CCB"/>
    <w:rsid w:val="08A33D9A"/>
    <w:rsid w:val="08AA2C1C"/>
    <w:rsid w:val="08B17F51"/>
    <w:rsid w:val="08B8793C"/>
    <w:rsid w:val="08C1539A"/>
    <w:rsid w:val="09065547"/>
    <w:rsid w:val="091530B5"/>
    <w:rsid w:val="096B0931"/>
    <w:rsid w:val="097F383C"/>
    <w:rsid w:val="09807216"/>
    <w:rsid w:val="099C2854"/>
    <w:rsid w:val="09CA5875"/>
    <w:rsid w:val="09F34C4A"/>
    <w:rsid w:val="0A170517"/>
    <w:rsid w:val="0A530758"/>
    <w:rsid w:val="0A736955"/>
    <w:rsid w:val="0A8023AA"/>
    <w:rsid w:val="0ABE1338"/>
    <w:rsid w:val="0AE41BA8"/>
    <w:rsid w:val="0AF73061"/>
    <w:rsid w:val="0B0D1389"/>
    <w:rsid w:val="0B17208C"/>
    <w:rsid w:val="0B174FAD"/>
    <w:rsid w:val="0B304FF8"/>
    <w:rsid w:val="0B4D486F"/>
    <w:rsid w:val="0B4E2EB8"/>
    <w:rsid w:val="0B700DE7"/>
    <w:rsid w:val="0BA3397B"/>
    <w:rsid w:val="0BA77083"/>
    <w:rsid w:val="0BC53875"/>
    <w:rsid w:val="0BC62827"/>
    <w:rsid w:val="0BC8794A"/>
    <w:rsid w:val="0BD82F27"/>
    <w:rsid w:val="0BFF2282"/>
    <w:rsid w:val="0C171C87"/>
    <w:rsid w:val="0C6D4D16"/>
    <w:rsid w:val="0C8863CF"/>
    <w:rsid w:val="0C8A23C9"/>
    <w:rsid w:val="0CA24551"/>
    <w:rsid w:val="0CB50740"/>
    <w:rsid w:val="0CCC2CCC"/>
    <w:rsid w:val="0CF13B4E"/>
    <w:rsid w:val="0D1018E0"/>
    <w:rsid w:val="0D202513"/>
    <w:rsid w:val="0D7B3B3A"/>
    <w:rsid w:val="0D811927"/>
    <w:rsid w:val="0DB430AC"/>
    <w:rsid w:val="0DF02F9B"/>
    <w:rsid w:val="0DF96047"/>
    <w:rsid w:val="0E00022F"/>
    <w:rsid w:val="0E2118D7"/>
    <w:rsid w:val="0E303EF9"/>
    <w:rsid w:val="0E6C5395"/>
    <w:rsid w:val="0E7C3921"/>
    <w:rsid w:val="0EA94BFD"/>
    <w:rsid w:val="0EBA0BEF"/>
    <w:rsid w:val="0EF06A9A"/>
    <w:rsid w:val="0F172D1F"/>
    <w:rsid w:val="0F37502D"/>
    <w:rsid w:val="0F39623B"/>
    <w:rsid w:val="0F4124C9"/>
    <w:rsid w:val="0F845E0F"/>
    <w:rsid w:val="0F863EB3"/>
    <w:rsid w:val="0F9C2325"/>
    <w:rsid w:val="0FA719E8"/>
    <w:rsid w:val="0FA80FAE"/>
    <w:rsid w:val="0FD822FB"/>
    <w:rsid w:val="10947C4B"/>
    <w:rsid w:val="10A6131C"/>
    <w:rsid w:val="10BA4EB3"/>
    <w:rsid w:val="10BC5EEA"/>
    <w:rsid w:val="10E35BDE"/>
    <w:rsid w:val="10F77955"/>
    <w:rsid w:val="111B0D82"/>
    <w:rsid w:val="11313C8C"/>
    <w:rsid w:val="11746074"/>
    <w:rsid w:val="11A1507E"/>
    <w:rsid w:val="11C6451F"/>
    <w:rsid w:val="11D83D32"/>
    <w:rsid w:val="120D33A2"/>
    <w:rsid w:val="120F3E01"/>
    <w:rsid w:val="120F50B0"/>
    <w:rsid w:val="122A67A4"/>
    <w:rsid w:val="124A72C3"/>
    <w:rsid w:val="12604822"/>
    <w:rsid w:val="128B6D37"/>
    <w:rsid w:val="129D4B77"/>
    <w:rsid w:val="12D87AD0"/>
    <w:rsid w:val="12DC01BE"/>
    <w:rsid w:val="12E153C0"/>
    <w:rsid w:val="12F5270B"/>
    <w:rsid w:val="13245BEF"/>
    <w:rsid w:val="132F4BE6"/>
    <w:rsid w:val="13617C0E"/>
    <w:rsid w:val="13621FE4"/>
    <w:rsid w:val="1376027B"/>
    <w:rsid w:val="13797842"/>
    <w:rsid w:val="13803708"/>
    <w:rsid w:val="13937C3C"/>
    <w:rsid w:val="13B7041D"/>
    <w:rsid w:val="13BC631D"/>
    <w:rsid w:val="13C16EC7"/>
    <w:rsid w:val="13CB0AA4"/>
    <w:rsid w:val="13D472D4"/>
    <w:rsid w:val="141D3AD3"/>
    <w:rsid w:val="142244FA"/>
    <w:rsid w:val="14265125"/>
    <w:rsid w:val="143F60A1"/>
    <w:rsid w:val="145B59C9"/>
    <w:rsid w:val="146D7624"/>
    <w:rsid w:val="1478117E"/>
    <w:rsid w:val="1478549F"/>
    <w:rsid w:val="148773A1"/>
    <w:rsid w:val="148C07A8"/>
    <w:rsid w:val="149E4BE5"/>
    <w:rsid w:val="14BC47F6"/>
    <w:rsid w:val="14DA3E44"/>
    <w:rsid w:val="14E9780B"/>
    <w:rsid w:val="156849F2"/>
    <w:rsid w:val="157B5D97"/>
    <w:rsid w:val="15923486"/>
    <w:rsid w:val="159F0AB1"/>
    <w:rsid w:val="15DD20AD"/>
    <w:rsid w:val="15ED70DD"/>
    <w:rsid w:val="15FF63BB"/>
    <w:rsid w:val="161C5E26"/>
    <w:rsid w:val="1647748F"/>
    <w:rsid w:val="165C3514"/>
    <w:rsid w:val="166409B5"/>
    <w:rsid w:val="167168E6"/>
    <w:rsid w:val="16726E68"/>
    <w:rsid w:val="16B80489"/>
    <w:rsid w:val="16C35F05"/>
    <w:rsid w:val="16CA6311"/>
    <w:rsid w:val="16D34916"/>
    <w:rsid w:val="16F17571"/>
    <w:rsid w:val="17136CB2"/>
    <w:rsid w:val="171D668B"/>
    <w:rsid w:val="173B39BB"/>
    <w:rsid w:val="17491FE8"/>
    <w:rsid w:val="174F5962"/>
    <w:rsid w:val="17540F4D"/>
    <w:rsid w:val="1762441F"/>
    <w:rsid w:val="17783590"/>
    <w:rsid w:val="178626FC"/>
    <w:rsid w:val="17961D47"/>
    <w:rsid w:val="17AE1912"/>
    <w:rsid w:val="17DD3419"/>
    <w:rsid w:val="17F6050F"/>
    <w:rsid w:val="17F8243C"/>
    <w:rsid w:val="180A4FEE"/>
    <w:rsid w:val="180B0512"/>
    <w:rsid w:val="18192BA5"/>
    <w:rsid w:val="18207576"/>
    <w:rsid w:val="182208E4"/>
    <w:rsid w:val="18284D29"/>
    <w:rsid w:val="1854697E"/>
    <w:rsid w:val="1864528B"/>
    <w:rsid w:val="18653B28"/>
    <w:rsid w:val="187B0D87"/>
    <w:rsid w:val="18BB5717"/>
    <w:rsid w:val="18C816A6"/>
    <w:rsid w:val="18E714AB"/>
    <w:rsid w:val="18ED5834"/>
    <w:rsid w:val="190D08A3"/>
    <w:rsid w:val="19170911"/>
    <w:rsid w:val="195237BB"/>
    <w:rsid w:val="19737510"/>
    <w:rsid w:val="197F6AB6"/>
    <w:rsid w:val="19871FEE"/>
    <w:rsid w:val="19C03AC8"/>
    <w:rsid w:val="19CB3913"/>
    <w:rsid w:val="19FA75D9"/>
    <w:rsid w:val="1A18329E"/>
    <w:rsid w:val="1A511745"/>
    <w:rsid w:val="1A535D0D"/>
    <w:rsid w:val="1A692598"/>
    <w:rsid w:val="1A741289"/>
    <w:rsid w:val="1A891CAA"/>
    <w:rsid w:val="1AAB5951"/>
    <w:rsid w:val="1AAE0B8F"/>
    <w:rsid w:val="1B245DF4"/>
    <w:rsid w:val="1B484F58"/>
    <w:rsid w:val="1B8B53CE"/>
    <w:rsid w:val="1BA40BFC"/>
    <w:rsid w:val="1BAA55C0"/>
    <w:rsid w:val="1BC91733"/>
    <w:rsid w:val="1BE77BD1"/>
    <w:rsid w:val="1C1147C7"/>
    <w:rsid w:val="1C1A435F"/>
    <w:rsid w:val="1C240A77"/>
    <w:rsid w:val="1C25557F"/>
    <w:rsid w:val="1C666F15"/>
    <w:rsid w:val="1C72357C"/>
    <w:rsid w:val="1C9A7607"/>
    <w:rsid w:val="1CB76DFC"/>
    <w:rsid w:val="1CC7377D"/>
    <w:rsid w:val="1CE60024"/>
    <w:rsid w:val="1CE9102A"/>
    <w:rsid w:val="1CEF231C"/>
    <w:rsid w:val="1CF47FB7"/>
    <w:rsid w:val="1D2A68CA"/>
    <w:rsid w:val="1D396442"/>
    <w:rsid w:val="1D652731"/>
    <w:rsid w:val="1DD26A50"/>
    <w:rsid w:val="1E046034"/>
    <w:rsid w:val="1E364DA1"/>
    <w:rsid w:val="1E6A6A63"/>
    <w:rsid w:val="1E747EA4"/>
    <w:rsid w:val="1E805D73"/>
    <w:rsid w:val="1E8663E2"/>
    <w:rsid w:val="1E9B60DE"/>
    <w:rsid w:val="1EAA73A5"/>
    <w:rsid w:val="1EB22D28"/>
    <w:rsid w:val="1ECA6E69"/>
    <w:rsid w:val="1EE519F8"/>
    <w:rsid w:val="1F0B388C"/>
    <w:rsid w:val="1F1033CA"/>
    <w:rsid w:val="1F366617"/>
    <w:rsid w:val="1F371388"/>
    <w:rsid w:val="1F4A56AE"/>
    <w:rsid w:val="1F5426C0"/>
    <w:rsid w:val="1F54438A"/>
    <w:rsid w:val="1F5D2F80"/>
    <w:rsid w:val="1F5E445A"/>
    <w:rsid w:val="1F6E7F8A"/>
    <w:rsid w:val="1F9576A5"/>
    <w:rsid w:val="1FBC485E"/>
    <w:rsid w:val="1FF17CD4"/>
    <w:rsid w:val="201B2CD3"/>
    <w:rsid w:val="20362733"/>
    <w:rsid w:val="208328ED"/>
    <w:rsid w:val="20CD6C2B"/>
    <w:rsid w:val="21065BF7"/>
    <w:rsid w:val="21156170"/>
    <w:rsid w:val="21160F2B"/>
    <w:rsid w:val="214229DC"/>
    <w:rsid w:val="2144132B"/>
    <w:rsid w:val="214A67DB"/>
    <w:rsid w:val="219D19D9"/>
    <w:rsid w:val="221B2CDC"/>
    <w:rsid w:val="2221560A"/>
    <w:rsid w:val="224A67BA"/>
    <w:rsid w:val="22893415"/>
    <w:rsid w:val="228B32A0"/>
    <w:rsid w:val="22973A63"/>
    <w:rsid w:val="229C7654"/>
    <w:rsid w:val="22B62EC9"/>
    <w:rsid w:val="22D36030"/>
    <w:rsid w:val="22E450D7"/>
    <w:rsid w:val="22FA7566"/>
    <w:rsid w:val="22FF7CAF"/>
    <w:rsid w:val="23015AED"/>
    <w:rsid w:val="2355356A"/>
    <w:rsid w:val="237A07B4"/>
    <w:rsid w:val="238C7F6E"/>
    <w:rsid w:val="23D11AF1"/>
    <w:rsid w:val="24087ADF"/>
    <w:rsid w:val="2429676A"/>
    <w:rsid w:val="246645EF"/>
    <w:rsid w:val="246E071D"/>
    <w:rsid w:val="24AA57B9"/>
    <w:rsid w:val="24AF2B4B"/>
    <w:rsid w:val="24B41CD7"/>
    <w:rsid w:val="24C3255F"/>
    <w:rsid w:val="25054DA8"/>
    <w:rsid w:val="25087382"/>
    <w:rsid w:val="250B0E41"/>
    <w:rsid w:val="250E6029"/>
    <w:rsid w:val="251457EF"/>
    <w:rsid w:val="258722BF"/>
    <w:rsid w:val="261A074A"/>
    <w:rsid w:val="265B5639"/>
    <w:rsid w:val="26697020"/>
    <w:rsid w:val="26750BB3"/>
    <w:rsid w:val="26884274"/>
    <w:rsid w:val="26CC0531"/>
    <w:rsid w:val="26D70F61"/>
    <w:rsid w:val="26E45C61"/>
    <w:rsid w:val="270E59DD"/>
    <w:rsid w:val="274B04F5"/>
    <w:rsid w:val="27507E6D"/>
    <w:rsid w:val="27531148"/>
    <w:rsid w:val="27696971"/>
    <w:rsid w:val="277E68A3"/>
    <w:rsid w:val="27881B2D"/>
    <w:rsid w:val="278C77FB"/>
    <w:rsid w:val="27BE6852"/>
    <w:rsid w:val="27FB6110"/>
    <w:rsid w:val="28195ECA"/>
    <w:rsid w:val="28367902"/>
    <w:rsid w:val="283A15BD"/>
    <w:rsid w:val="286838A9"/>
    <w:rsid w:val="286846FD"/>
    <w:rsid w:val="287D5AD6"/>
    <w:rsid w:val="288D343D"/>
    <w:rsid w:val="28DA7D6F"/>
    <w:rsid w:val="290F3E41"/>
    <w:rsid w:val="292606C1"/>
    <w:rsid w:val="293A7DBF"/>
    <w:rsid w:val="29491E26"/>
    <w:rsid w:val="29670BC4"/>
    <w:rsid w:val="296D066E"/>
    <w:rsid w:val="298F61AD"/>
    <w:rsid w:val="29DB7499"/>
    <w:rsid w:val="29EE3910"/>
    <w:rsid w:val="2A4B2C4B"/>
    <w:rsid w:val="2A703FD8"/>
    <w:rsid w:val="2A881B31"/>
    <w:rsid w:val="2AB66B03"/>
    <w:rsid w:val="2AB90E4D"/>
    <w:rsid w:val="2B4679F4"/>
    <w:rsid w:val="2B6A1639"/>
    <w:rsid w:val="2B84320A"/>
    <w:rsid w:val="2B9B3CDA"/>
    <w:rsid w:val="2BA06C5B"/>
    <w:rsid w:val="2BF4617D"/>
    <w:rsid w:val="2C0203D6"/>
    <w:rsid w:val="2C221D65"/>
    <w:rsid w:val="2C2C4E3E"/>
    <w:rsid w:val="2C2E5632"/>
    <w:rsid w:val="2C3E0BD4"/>
    <w:rsid w:val="2C4A4F0F"/>
    <w:rsid w:val="2C6774A2"/>
    <w:rsid w:val="2C7D01A5"/>
    <w:rsid w:val="2C861AD4"/>
    <w:rsid w:val="2C9629A9"/>
    <w:rsid w:val="2CA72871"/>
    <w:rsid w:val="2CAA1C99"/>
    <w:rsid w:val="2CC15CFE"/>
    <w:rsid w:val="2CCC46A4"/>
    <w:rsid w:val="2CD33724"/>
    <w:rsid w:val="2CEC3AA9"/>
    <w:rsid w:val="2D0F21B3"/>
    <w:rsid w:val="2D2A284D"/>
    <w:rsid w:val="2D3C7A92"/>
    <w:rsid w:val="2D4C4EB7"/>
    <w:rsid w:val="2D557F31"/>
    <w:rsid w:val="2DA4446F"/>
    <w:rsid w:val="2DC37A8F"/>
    <w:rsid w:val="2DC928FF"/>
    <w:rsid w:val="2DCC2452"/>
    <w:rsid w:val="2DCC39F2"/>
    <w:rsid w:val="2DCF2B75"/>
    <w:rsid w:val="2DEF1812"/>
    <w:rsid w:val="2E1703E9"/>
    <w:rsid w:val="2E2E7A31"/>
    <w:rsid w:val="2E361A7A"/>
    <w:rsid w:val="2E4A31AF"/>
    <w:rsid w:val="2E7B1E75"/>
    <w:rsid w:val="2E9C6A90"/>
    <w:rsid w:val="2ED875D8"/>
    <w:rsid w:val="2EF80C54"/>
    <w:rsid w:val="2F002653"/>
    <w:rsid w:val="2F2C5DF5"/>
    <w:rsid w:val="2F346F32"/>
    <w:rsid w:val="2F4D2B5B"/>
    <w:rsid w:val="2F587352"/>
    <w:rsid w:val="2FC60E6A"/>
    <w:rsid w:val="2FD47C38"/>
    <w:rsid w:val="2FE83734"/>
    <w:rsid w:val="30225D4C"/>
    <w:rsid w:val="303651D1"/>
    <w:rsid w:val="305A00CA"/>
    <w:rsid w:val="308B37DD"/>
    <w:rsid w:val="309A31AA"/>
    <w:rsid w:val="30DA622F"/>
    <w:rsid w:val="30EF1562"/>
    <w:rsid w:val="30F812BF"/>
    <w:rsid w:val="31031892"/>
    <w:rsid w:val="310C19A9"/>
    <w:rsid w:val="312F6499"/>
    <w:rsid w:val="31360AF2"/>
    <w:rsid w:val="315A3EAB"/>
    <w:rsid w:val="31612FC5"/>
    <w:rsid w:val="316454AE"/>
    <w:rsid w:val="31806B92"/>
    <w:rsid w:val="31AA094C"/>
    <w:rsid w:val="31CF67C9"/>
    <w:rsid w:val="31F10EB7"/>
    <w:rsid w:val="32016688"/>
    <w:rsid w:val="3218303D"/>
    <w:rsid w:val="321E07AC"/>
    <w:rsid w:val="32802D08"/>
    <w:rsid w:val="32994858"/>
    <w:rsid w:val="32A47F6D"/>
    <w:rsid w:val="32C06FE4"/>
    <w:rsid w:val="32D62404"/>
    <w:rsid w:val="32D76C51"/>
    <w:rsid w:val="32E50368"/>
    <w:rsid w:val="32E7002F"/>
    <w:rsid w:val="32EF0DE8"/>
    <w:rsid w:val="33077ED5"/>
    <w:rsid w:val="33113F13"/>
    <w:rsid w:val="331579A3"/>
    <w:rsid w:val="331E5BDB"/>
    <w:rsid w:val="33297E39"/>
    <w:rsid w:val="333A00F1"/>
    <w:rsid w:val="33554479"/>
    <w:rsid w:val="3375318B"/>
    <w:rsid w:val="3384260D"/>
    <w:rsid w:val="33A300B5"/>
    <w:rsid w:val="33BE41F2"/>
    <w:rsid w:val="33CB223E"/>
    <w:rsid w:val="33F74665"/>
    <w:rsid w:val="340C55BB"/>
    <w:rsid w:val="34385A8B"/>
    <w:rsid w:val="3445165D"/>
    <w:rsid w:val="34791ACF"/>
    <w:rsid w:val="349B5725"/>
    <w:rsid w:val="34B42A36"/>
    <w:rsid w:val="34CE2D3E"/>
    <w:rsid w:val="34D02624"/>
    <w:rsid w:val="34D92937"/>
    <w:rsid w:val="34F973EB"/>
    <w:rsid w:val="35223267"/>
    <w:rsid w:val="35273D79"/>
    <w:rsid w:val="3534601D"/>
    <w:rsid w:val="35676358"/>
    <w:rsid w:val="35841B63"/>
    <w:rsid w:val="35CF0CAE"/>
    <w:rsid w:val="35DB22D2"/>
    <w:rsid w:val="35DC3DDC"/>
    <w:rsid w:val="365077E6"/>
    <w:rsid w:val="36647880"/>
    <w:rsid w:val="366C7A87"/>
    <w:rsid w:val="36760534"/>
    <w:rsid w:val="369D2B3B"/>
    <w:rsid w:val="36A4712B"/>
    <w:rsid w:val="36B3604A"/>
    <w:rsid w:val="36C8362F"/>
    <w:rsid w:val="36D67F00"/>
    <w:rsid w:val="36E560E4"/>
    <w:rsid w:val="370A6B82"/>
    <w:rsid w:val="372D1D6A"/>
    <w:rsid w:val="37521D67"/>
    <w:rsid w:val="37552A5F"/>
    <w:rsid w:val="37837134"/>
    <w:rsid w:val="379666DA"/>
    <w:rsid w:val="379D1740"/>
    <w:rsid w:val="379E2285"/>
    <w:rsid w:val="37C67871"/>
    <w:rsid w:val="37E9255E"/>
    <w:rsid w:val="37FE6B25"/>
    <w:rsid w:val="38040A52"/>
    <w:rsid w:val="38275EAB"/>
    <w:rsid w:val="383C3B8E"/>
    <w:rsid w:val="383D6D0B"/>
    <w:rsid w:val="38484CFE"/>
    <w:rsid w:val="385325B1"/>
    <w:rsid w:val="38C24CDE"/>
    <w:rsid w:val="38D116B5"/>
    <w:rsid w:val="38F966B4"/>
    <w:rsid w:val="39150AD7"/>
    <w:rsid w:val="395926AD"/>
    <w:rsid w:val="396C0226"/>
    <w:rsid w:val="39842970"/>
    <w:rsid w:val="39B17E87"/>
    <w:rsid w:val="39E55E7C"/>
    <w:rsid w:val="39FF6EBA"/>
    <w:rsid w:val="3A52627F"/>
    <w:rsid w:val="3A5D77E0"/>
    <w:rsid w:val="3A663991"/>
    <w:rsid w:val="3A700184"/>
    <w:rsid w:val="3A974D75"/>
    <w:rsid w:val="3AAF7742"/>
    <w:rsid w:val="3AC730E2"/>
    <w:rsid w:val="3AFC295E"/>
    <w:rsid w:val="3AFC4F3F"/>
    <w:rsid w:val="3AFD4438"/>
    <w:rsid w:val="3B026AE2"/>
    <w:rsid w:val="3B0B0B90"/>
    <w:rsid w:val="3B2807EA"/>
    <w:rsid w:val="3B486890"/>
    <w:rsid w:val="3B4E11C3"/>
    <w:rsid w:val="3B6B30C2"/>
    <w:rsid w:val="3B6D53B5"/>
    <w:rsid w:val="3B753360"/>
    <w:rsid w:val="3B89555E"/>
    <w:rsid w:val="3B983BD0"/>
    <w:rsid w:val="3BAF2A75"/>
    <w:rsid w:val="3BAF44AF"/>
    <w:rsid w:val="3C197466"/>
    <w:rsid w:val="3C302909"/>
    <w:rsid w:val="3C404325"/>
    <w:rsid w:val="3C6C50EF"/>
    <w:rsid w:val="3CA00F03"/>
    <w:rsid w:val="3CA41E2E"/>
    <w:rsid w:val="3CD62DE3"/>
    <w:rsid w:val="3CDB63B2"/>
    <w:rsid w:val="3CE313B4"/>
    <w:rsid w:val="3CF43543"/>
    <w:rsid w:val="3D2C23C9"/>
    <w:rsid w:val="3D334435"/>
    <w:rsid w:val="3D7B37BB"/>
    <w:rsid w:val="3DAE1BD4"/>
    <w:rsid w:val="3DC50AE6"/>
    <w:rsid w:val="3E1D39DC"/>
    <w:rsid w:val="3E1E6CF5"/>
    <w:rsid w:val="3E214A42"/>
    <w:rsid w:val="3E4C0973"/>
    <w:rsid w:val="3E6525EC"/>
    <w:rsid w:val="3EAB0A0B"/>
    <w:rsid w:val="3EB93662"/>
    <w:rsid w:val="3EC96749"/>
    <w:rsid w:val="3EE4736E"/>
    <w:rsid w:val="3EEA647D"/>
    <w:rsid w:val="3EF025A4"/>
    <w:rsid w:val="3F0E3791"/>
    <w:rsid w:val="3F1A38CA"/>
    <w:rsid w:val="3F995EFA"/>
    <w:rsid w:val="3FBD3C47"/>
    <w:rsid w:val="40072BEB"/>
    <w:rsid w:val="40295321"/>
    <w:rsid w:val="404365F1"/>
    <w:rsid w:val="40440C47"/>
    <w:rsid w:val="40574FF5"/>
    <w:rsid w:val="405B0F1E"/>
    <w:rsid w:val="405E67AE"/>
    <w:rsid w:val="4086098D"/>
    <w:rsid w:val="408C2755"/>
    <w:rsid w:val="40953D12"/>
    <w:rsid w:val="40C41CA2"/>
    <w:rsid w:val="40D97FFA"/>
    <w:rsid w:val="41095801"/>
    <w:rsid w:val="410B5C64"/>
    <w:rsid w:val="413C155B"/>
    <w:rsid w:val="413E166F"/>
    <w:rsid w:val="416B27A7"/>
    <w:rsid w:val="41B817AA"/>
    <w:rsid w:val="41CD5879"/>
    <w:rsid w:val="41D0449D"/>
    <w:rsid w:val="41F41CAB"/>
    <w:rsid w:val="42184064"/>
    <w:rsid w:val="422C05DB"/>
    <w:rsid w:val="422F223B"/>
    <w:rsid w:val="42316EB2"/>
    <w:rsid w:val="42597AC7"/>
    <w:rsid w:val="425D2552"/>
    <w:rsid w:val="42674D28"/>
    <w:rsid w:val="4273632E"/>
    <w:rsid w:val="42774F9B"/>
    <w:rsid w:val="43141073"/>
    <w:rsid w:val="433B563F"/>
    <w:rsid w:val="43511E4F"/>
    <w:rsid w:val="43587A8B"/>
    <w:rsid w:val="43965C96"/>
    <w:rsid w:val="43A4237C"/>
    <w:rsid w:val="43B473C2"/>
    <w:rsid w:val="43C76689"/>
    <w:rsid w:val="43D27829"/>
    <w:rsid w:val="43EB6352"/>
    <w:rsid w:val="4443088D"/>
    <w:rsid w:val="445E231F"/>
    <w:rsid w:val="44747B81"/>
    <w:rsid w:val="448544FE"/>
    <w:rsid w:val="44BB2CFD"/>
    <w:rsid w:val="4500739F"/>
    <w:rsid w:val="45074B29"/>
    <w:rsid w:val="450D4B86"/>
    <w:rsid w:val="4535759D"/>
    <w:rsid w:val="45532F57"/>
    <w:rsid w:val="456108F2"/>
    <w:rsid w:val="45AD0254"/>
    <w:rsid w:val="45B65781"/>
    <w:rsid w:val="45DF262C"/>
    <w:rsid w:val="45F813BF"/>
    <w:rsid w:val="4600213C"/>
    <w:rsid w:val="4627241C"/>
    <w:rsid w:val="46330959"/>
    <w:rsid w:val="46A60A30"/>
    <w:rsid w:val="46AE5754"/>
    <w:rsid w:val="47144BAB"/>
    <w:rsid w:val="472B13A9"/>
    <w:rsid w:val="473C009B"/>
    <w:rsid w:val="474E5EC9"/>
    <w:rsid w:val="47C94DE9"/>
    <w:rsid w:val="47D40344"/>
    <w:rsid w:val="47E84FB5"/>
    <w:rsid w:val="47EE6A61"/>
    <w:rsid w:val="480B1D54"/>
    <w:rsid w:val="48206436"/>
    <w:rsid w:val="48357FED"/>
    <w:rsid w:val="485E22B0"/>
    <w:rsid w:val="486F4F6D"/>
    <w:rsid w:val="488B4A5E"/>
    <w:rsid w:val="489939BD"/>
    <w:rsid w:val="48BB2EC2"/>
    <w:rsid w:val="48EB3AE1"/>
    <w:rsid w:val="491B73F9"/>
    <w:rsid w:val="491D3942"/>
    <w:rsid w:val="491E61B9"/>
    <w:rsid w:val="494238E0"/>
    <w:rsid w:val="4966441E"/>
    <w:rsid w:val="497923F4"/>
    <w:rsid w:val="49901565"/>
    <w:rsid w:val="49C14181"/>
    <w:rsid w:val="49CB1AC9"/>
    <w:rsid w:val="49E86E04"/>
    <w:rsid w:val="4A040D1F"/>
    <w:rsid w:val="4A675D8D"/>
    <w:rsid w:val="4AE54F02"/>
    <w:rsid w:val="4AE766C4"/>
    <w:rsid w:val="4B012A28"/>
    <w:rsid w:val="4B0F080E"/>
    <w:rsid w:val="4B3A292B"/>
    <w:rsid w:val="4B4769F1"/>
    <w:rsid w:val="4B4D2EEE"/>
    <w:rsid w:val="4B505C66"/>
    <w:rsid w:val="4B516259"/>
    <w:rsid w:val="4B8B6908"/>
    <w:rsid w:val="4B9A23F7"/>
    <w:rsid w:val="4B9D5F3D"/>
    <w:rsid w:val="4BAE12E8"/>
    <w:rsid w:val="4BC317A4"/>
    <w:rsid w:val="4BC45648"/>
    <w:rsid w:val="4BD2463E"/>
    <w:rsid w:val="4BE512BF"/>
    <w:rsid w:val="4BE63FB8"/>
    <w:rsid w:val="4BFC7A9D"/>
    <w:rsid w:val="4C012A9B"/>
    <w:rsid w:val="4C046D94"/>
    <w:rsid w:val="4C162464"/>
    <w:rsid w:val="4C1D3C43"/>
    <w:rsid w:val="4C211B84"/>
    <w:rsid w:val="4C393107"/>
    <w:rsid w:val="4C4565CD"/>
    <w:rsid w:val="4C6756B9"/>
    <w:rsid w:val="4C785846"/>
    <w:rsid w:val="4C824A8F"/>
    <w:rsid w:val="4C9A0049"/>
    <w:rsid w:val="4CD46835"/>
    <w:rsid w:val="4CF712EC"/>
    <w:rsid w:val="4D2403CA"/>
    <w:rsid w:val="4D2D401D"/>
    <w:rsid w:val="4D6A61B2"/>
    <w:rsid w:val="4DCA6C5C"/>
    <w:rsid w:val="4DD22018"/>
    <w:rsid w:val="4DDE44F2"/>
    <w:rsid w:val="4DEC2801"/>
    <w:rsid w:val="4DF14CF3"/>
    <w:rsid w:val="4DF70A62"/>
    <w:rsid w:val="4E0813D1"/>
    <w:rsid w:val="4E4E4379"/>
    <w:rsid w:val="4E4E6C32"/>
    <w:rsid w:val="4E535F26"/>
    <w:rsid w:val="4E9400A4"/>
    <w:rsid w:val="4E9E4563"/>
    <w:rsid w:val="4EFA398C"/>
    <w:rsid w:val="4F2147C5"/>
    <w:rsid w:val="4F2F00A9"/>
    <w:rsid w:val="4F377ED3"/>
    <w:rsid w:val="4F5D74D6"/>
    <w:rsid w:val="4FCD6AB5"/>
    <w:rsid w:val="500B13F1"/>
    <w:rsid w:val="50263D33"/>
    <w:rsid w:val="50316592"/>
    <w:rsid w:val="50533415"/>
    <w:rsid w:val="50557079"/>
    <w:rsid w:val="508B54DC"/>
    <w:rsid w:val="50910E3D"/>
    <w:rsid w:val="50B8395F"/>
    <w:rsid w:val="50D460F7"/>
    <w:rsid w:val="510D4DA1"/>
    <w:rsid w:val="513A0FD7"/>
    <w:rsid w:val="513A2E90"/>
    <w:rsid w:val="51444F2C"/>
    <w:rsid w:val="515049FB"/>
    <w:rsid w:val="5168497C"/>
    <w:rsid w:val="518C3723"/>
    <w:rsid w:val="519F7DD4"/>
    <w:rsid w:val="521954D2"/>
    <w:rsid w:val="522A7555"/>
    <w:rsid w:val="524B1B9A"/>
    <w:rsid w:val="52705988"/>
    <w:rsid w:val="527B064F"/>
    <w:rsid w:val="529B6A32"/>
    <w:rsid w:val="52AD4451"/>
    <w:rsid w:val="52B16E71"/>
    <w:rsid w:val="52F537F4"/>
    <w:rsid w:val="52FC55B3"/>
    <w:rsid w:val="5316163F"/>
    <w:rsid w:val="534170C3"/>
    <w:rsid w:val="53526E27"/>
    <w:rsid w:val="53821377"/>
    <w:rsid w:val="53BE77E3"/>
    <w:rsid w:val="53EC0250"/>
    <w:rsid w:val="541D1A9A"/>
    <w:rsid w:val="544428E5"/>
    <w:rsid w:val="54447907"/>
    <w:rsid w:val="545D31F1"/>
    <w:rsid w:val="54740A9E"/>
    <w:rsid w:val="54777E91"/>
    <w:rsid w:val="54C1123D"/>
    <w:rsid w:val="54D23416"/>
    <w:rsid w:val="54D43F76"/>
    <w:rsid w:val="54E21A65"/>
    <w:rsid w:val="54EF07F4"/>
    <w:rsid w:val="54EF4C7F"/>
    <w:rsid w:val="550A368F"/>
    <w:rsid w:val="55103FFA"/>
    <w:rsid w:val="55157D82"/>
    <w:rsid w:val="55166017"/>
    <w:rsid w:val="5529039D"/>
    <w:rsid w:val="55344882"/>
    <w:rsid w:val="55477B1D"/>
    <w:rsid w:val="5552382C"/>
    <w:rsid w:val="55632354"/>
    <w:rsid w:val="55A33C64"/>
    <w:rsid w:val="55AA7EA3"/>
    <w:rsid w:val="55AE751E"/>
    <w:rsid w:val="55C419F0"/>
    <w:rsid w:val="55D85997"/>
    <w:rsid w:val="55EE7FE1"/>
    <w:rsid w:val="55F5618A"/>
    <w:rsid w:val="56537BB2"/>
    <w:rsid w:val="566D3631"/>
    <w:rsid w:val="56C9309B"/>
    <w:rsid w:val="56C963B2"/>
    <w:rsid w:val="571A04D6"/>
    <w:rsid w:val="571C49C3"/>
    <w:rsid w:val="57343D79"/>
    <w:rsid w:val="57795B6E"/>
    <w:rsid w:val="578961E3"/>
    <w:rsid w:val="57A47A23"/>
    <w:rsid w:val="57B407F5"/>
    <w:rsid w:val="57F261F0"/>
    <w:rsid w:val="58405178"/>
    <w:rsid w:val="58793E17"/>
    <w:rsid w:val="587B1137"/>
    <w:rsid w:val="589351F7"/>
    <w:rsid w:val="58B06CB5"/>
    <w:rsid w:val="58C56C6E"/>
    <w:rsid w:val="58D14FC4"/>
    <w:rsid w:val="58EF3160"/>
    <w:rsid w:val="58F171D8"/>
    <w:rsid w:val="59024B03"/>
    <w:rsid w:val="59065EC9"/>
    <w:rsid w:val="591D7995"/>
    <w:rsid w:val="5924527D"/>
    <w:rsid w:val="59421FE4"/>
    <w:rsid w:val="59691343"/>
    <w:rsid w:val="59742020"/>
    <w:rsid w:val="59CB172F"/>
    <w:rsid w:val="59E52814"/>
    <w:rsid w:val="59F17C21"/>
    <w:rsid w:val="5A14336D"/>
    <w:rsid w:val="5A1D138D"/>
    <w:rsid w:val="5A2D56CF"/>
    <w:rsid w:val="5A39363D"/>
    <w:rsid w:val="5A500977"/>
    <w:rsid w:val="5A7A7126"/>
    <w:rsid w:val="5A7D6A40"/>
    <w:rsid w:val="5ADF1FCE"/>
    <w:rsid w:val="5AE1579B"/>
    <w:rsid w:val="5B0D2DE1"/>
    <w:rsid w:val="5B15727C"/>
    <w:rsid w:val="5B4D0979"/>
    <w:rsid w:val="5B5656EF"/>
    <w:rsid w:val="5B9863E9"/>
    <w:rsid w:val="5BB4164A"/>
    <w:rsid w:val="5BBC4034"/>
    <w:rsid w:val="5BC5385F"/>
    <w:rsid w:val="5BCE6803"/>
    <w:rsid w:val="5BD014F2"/>
    <w:rsid w:val="5BF42F2C"/>
    <w:rsid w:val="5BF97E3E"/>
    <w:rsid w:val="5C0813D3"/>
    <w:rsid w:val="5C1A08B3"/>
    <w:rsid w:val="5C4231C6"/>
    <w:rsid w:val="5C9A0D87"/>
    <w:rsid w:val="5CD243D6"/>
    <w:rsid w:val="5CD82F57"/>
    <w:rsid w:val="5CEA78E1"/>
    <w:rsid w:val="5CF15213"/>
    <w:rsid w:val="5D553E9C"/>
    <w:rsid w:val="5D5F30AC"/>
    <w:rsid w:val="5D94173A"/>
    <w:rsid w:val="5D9C3B5A"/>
    <w:rsid w:val="5DAA27D6"/>
    <w:rsid w:val="5DAF6A0F"/>
    <w:rsid w:val="5DBF0EE7"/>
    <w:rsid w:val="5DF21A02"/>
    <w:rsid w:val="5DF545D5"/>
    <w:rsid w:val="5DF80470"/>
    <w:rsid w:val="5E0F3074"/>
    <w:rsid w:val="5E4571D4"/>
    <w:rsid w:val="5E6658F9"/>
    <w:rsid w:val="5EAA7CC3"/>
    <w:rsid w:val="5ED10733"/>
    <w:rsid w:val="5EDA3E01"/>
    <w:rsid w:val="5F1A17B7"/>
    <w:rsid w:val="5F3564D8"/>
    <w:rsid w:val="5F393CCD"/>
    <w:rsid w:val="5F441203"/>
    <w:rsid w:val="5F6024C3"/>
    <w:rsid w:val="5F602593"/>
    <w:rsid w:val="5F6E685C"/>
    <w:rsid w:val="5FA95E1F"/>
    <w:rsid w:val="5FCB6436"/>
    <w:rsid w:val="5FD44A67"/>
    <w:rsid w:val="5FDC15A1"/>
    <w:rsid w:val="5FF13434"/>
    <w:rsid w:val="601044BD"/>
    <w:rsid w:val="606A36ED"/>
    <w:rsid w:val="60751D49"/>
    <w:rsid w:val="608469EF"/>
    <w:rsid w:val="608B2A02"/>
    <w:rsid w:val="608F2CE6"/>
    <w:rsid w:val="60B962B2"/>
    <w:rsid w:val="60DB6A50"/>
    <w:rsid w:val="610C3FD1"/>
    <w:rsid w:val="61274816"/>
    <w:rsid w:val="613E33AB"/>
    <w:rsid w:val="61431D8A"/>
    <w:rsid w:val="61487A42"/>
    <w:rsid w:val="61B03972"/>
    <w:rsid w:val="61C1479F"/>
    <w:rsid w:val="61D31B17"/>
    <w:rsid w:val="61DE6F30"/>
    <w:rsid w:val="61F24A6E"/>
    <w:rsid w:val="621333D0"/>
    <w:rsid w:val="622B74B8"/>
    <w:rsid w:val="623873F2"/>
    <w:rsid w:val="62540388"/>
    <w:rsid w:val="625F1003"/>
    <w:rsid w:val="627A05D1"/>
    <w:rsid w:val="629B0DF7"/>
    <w:rsid w:val="62A85ACE"/>
    <w:rsid w:val="62AD3B25"/>
    <w:rsid w:val="62AF55BF"/>
    <w:rsid w:val="62B86617"/>
    <w:rsid w:val="62D6776C"/>
    <w:rsid w:val="62F40730"/>
    <w:rsid w:val="631069AE"/>
    <w:rsid w:val="63460BBF"/>
    <w:rsid w:val="634C66EA"/>
    <w:rsid w:val="635827CE"/>
    <w:rsid w:val="63774A31"/>
    <w:rsid w:val="637A03DE"/>
    <w:rsid w:val="6389143E"/>
    <w:rsid w:val="63907E15"/>
    <w:rsid w:val="63AD386E"/>
    <w:rsid w:val="63E72752"/>
    <w:rsid w:val="643942EE"/>
    <w:rsid w:val="647214C5"/>
    <w:rsid w:val="647C32F4"/>
    <w:rsid w:val="64D66534"/>
    <w:rsid w:val="650864D9"/>
    <w:rsid w:val="650C721B"/>
    <w:rsid w:val="6528664E"/>
    <w:rsid w:val="655D2349"/>
    <w:rsid w:val="65635DFC"/>
    <w:rsid w:val="65761675"/>
    <w:rsid w:val="658273BB"/>
    <w:rsid w:val="65C32204"/>
    <w:rsid w:val="65CD6C6F"/>
    <w:rsid w:val="65DE7420"/>
    <w:rsid w:val="65E56A70"/>
    <w:rsid w:val="660405C1"/>
    <w:rsid w:val="66097E76"/>
    <w:rsid w:val="661D73F5"/>
    <w:rsid w:val="662A7EC1"/>
    <w:rsid w:val="66A1046A"/>
    <w:rsid w:val="66A93697"/>
    <w:rsid w:val="671D14EA"/>
    <w:rsid w:val="675A2B11"/>
    <w:rsid w:val="67835EED"/>
    <w:rsid w:val="67C23A5E"/>
    <w:rsid w:val="67C749FD"/>
    <w:rsid w:val="67D157F9"/>
    <w:rsid w:val="67DA31AB"/>
    <w:rsid w:val="67DB1F21"/>
    <w:rsid w:val="67EE66E9"/>
    <w:rsid w:val="683A452E"/>
    <w:rsid w:val="68997DFF"/>
    <w:rsid w:val="68C045ED"/>
    <w:rsid w:val="68CC5002"/>
    <w:rsid w:val="68E150EF"/>
    <w:rsid w:val="68ED669B"/>
    <w:rsid w:val="68ED7ADF"/>
    <w:rsid w:val="693C06F5"/>
    <w:rsid w:val="69471DFB"/>
    <w:rsid w:val="694E7ECC"/>
    <w:rsid w:val="6959797D"/>
    <w:rsid w:val="69A03EBE"/>
    <w:rsid w:val="69A3584D"/>
    <w:rsid w:val="69B4474B"/>
    <w:rsid w:val="69FF2934"/>
    <w:rsid w:val="6A241ED0"/>
    <w:rsid w:val="6A6639CA"/>
    <w:rsid w:val="6A7248DD"/>
    <w:rsid w:val="6A7373A9"/>
    <w:rsid w:val="6A821762"/>
    <w:rsid w:val="6A850402"/>
    <w:rsid w:val="6A982CB8"/>
    <w:rsid w:val="6A9A49EA"/>
    <w:rsid w:val="6AB46EDB"/>
    <w:rsid w:val="6AD50035"/>
    <w:rsid w:val="6ADE2A14"/>
    <w:rsid w:val="6AE740AC"/>
    <w:rsid w:val="6B00696F"/>
    <w:rsid w:val="6B1447CE"/>
    <w:rsid w:val="6B1527F2"/>
    <w:rsid w:val="6B2D23F7"/>
    <w:rsid w:val="6B541209"/>
    <w:rsid w:val="6B6E3FE1"/>
    <w:rsid w:val="6B7872A4"/>
    <w:rsid w:val="6B800FDD"/>
    <w:rsid w:val="6BA20FB5"/>
    <w:rsid w:val="6BF439F4"/>
    <w:rsid w:val="6C1604CC"/>
    <w:rsid w:val="6C1841B8"/>
    <w:rsid w:val="6C237441"/>
    <w:rsid w:val="6C4E732C"/>
    <w:rsid w:val="6C682D72"/>
    <w:rsid w:val="6C7C7323"/>
    <w:rsid w:val="6C9146B6"/>
    <w:rsid w:val="6C993425"/>
    <w:rsid w:val="6CB1784A"/>
    <w:rsid w:val="6CDB575A"/>
    <w:rsid w:val="6CE87783"/>
    <w:rsid w:val="6D321B5E"/>
    <w:rsid w:val="6D666D1C"/>
    <w:rsid w:val="6D886E76"/>
    <w:rsid w:val="6D9B249D"/>
    <w:rsid w:val="6D9F18C4"/>
    <w:rsid w:val="6D9F5C7E"/>
    <w:rsid w:val="6DD807A5"/>
    <w:rsid w:val="6DEC6105"/>
    <w:rsid w:val="6E8C5F1A"/>
    <w:rsid w:val="6EB25ECF"/>
    <w:rsid w:val="6EBD5F65"/>
    <w:rsid w:val="6EF53FCB"/>
    <w:rsid w:val="6EFA6099"/>
    <w:rsid w:val="6F09369F"/>
    <w:rsid w:val="6F0C4F3C"/>
    <w:rsid w:val="6F40486A"/>
    <w:rsid w:val="6F432607"/>
    <w:rsid w:val="6F85074B"/>
    <w:rsid w:val="6FA23783"/>
    <w:rsid w:val="6FC96E5D"/>
    <w:rsid w:val="70127D05"/>
    <w:rsid w:val="704A6E20"/>
    <w:rsid w:val="705252A5"/>
    <w:rsid w:val="70604674"/>
    <w:rsid w:val="70C203FF"/>
    <w:rsid w:val="70C36B45"/>
    <w:rsid w:val="70D05BDF"/>
    <w:rsid w:val="70DB43AC"/>
    <w:rsid w:val="70DF405C"/>
    <w:rsid w:val="7129088E"/>
    <w:rsid w:val="71543794"/>
    <w:rsid w:val="71581824"/>
    <w:rsid w:val="717C5D56"/>
    <w:rsid w:val="71993021"/>
    <w:rsid w:val="71BC1D79"/>
    <w:rsid w:val="71C215A0"/>
    <w:rsid w:val="71DA5065"/>
    <w:rsid w:val="71E66475"/>
    <w:rsid w:val="71F26F01"/>
    <w:rsid w:val="72003ADA"/>
    <w:rsid w:val="7238344B"/>
    <w:rsid w:val="72617743"/>
    <w:rsid w:val="729620A6"/>
    <w:rsid w:val="72C71F2D"/>
    <w:rsid w:val="72DE5D89"/>
    <w:rsid w:val="72F95118"/>
    <w:rsid w:val="72FB77BA"/>
    <w:rsid w:val="730D28C1"/>
    <w:rsid w:val="731A6751"/>
    <w:rsid w:val="731B7B57"/>
    <w:rsid w:val="737C528E"/>
    <w:rsid w:val="73BC595F"/>
    <w:rsid w:val="73C629D8"/>
    <w:rsid w:val="73CD4CF4"/>
    <w:rsid w:val="73D54431"/>
    <w:rsid w:val="73DA747B"/>
    <w:rsid w:val="73F51C5C"/>
    <w:rsid w:val="74323549"/>
    <w:rsid w:val="74680C00"/>
    <w:rsid w:val="74B76817"/>
    <w:rsid w:val="74BF02D7"/>
    <w:rsid w:val="74D844AF"/>
    <w:rsid w:val="74F17E67"/>
    <w:rsid w:val="750B6C74"/>
    <w:rsid w:val="750C54DE"/>
    <w:rsid w:val="7528379D"/>
    <w:rsid w:val="75361B23"/>
    <w:rsid w:val="753B3BE2"/>
    <w:rsid w:val="75463918"/>
    <w:rsid w:val="75640F91"/>
    <w:rsid w:val="75735F59"/>
    <w:rsid w:val="757B5A15"/>
    <w:rsid w:val="758D760E"/>
    <w:rsid w:val="7595361A"/>
    <w:rsid w:val="759E64C6"/>
    <w:rsid w:val="75D26A81"/>
    <w:rsid w:val="75EB65D7"/>
    <w:rsid w:val="75F46553"/>
    <w:rsid w:val="761E5BD4"/>
    <w:rsid w:val="76336D40"/>
    <w:rsid w:val="763A0D7A"/>
    <w:rsid w:val="76553090"/>
    <w:rsid w:val="76613623"/>
    <w:rsid w:val="766C49EF"/>
    <w:rsid w:val="768D3A9F"/>
    <w:rsid w:val="768F41CD"/>
    <w:rsid w:val="76D86B04"/>
    <w:rsid w:val="76FC27A5"/>
    <w:rsid w:val="7709203D"/>
    <w:rsid w:val="772E4021"/>
    <w:rsid w:val="77864EB3"/>
    <w:rsid w:val="779F5753"/>
    <w:rsid w:val="77B509AF"/>
    <w:rsid w:val="77B969BE"/>
    <w:rsid w:val="77D65FE8"/>
    <w:rsid w:val="78000832"/>
    <w:rsid w:val="782B73D2"/>
    <w:rsid w:val="7832569C"/>
    <w:rsid w:val="78333468"/>
    <w:rsid w:val="785F6473"/>
    <w:rsid w:val="78856222"/>
    <w:rsid w:val="788672E2"/>
    <w:rsid w:val="78962BD5"/>
    <w:rsid w:val="78967253"/>
    <w:rsid w:val="78D62E2C"/>
    <w:rsid w:val="78F22B8C"/>
    <w:rsid w:val="78FF4322"/>
    <w:rsid w:val="79545A7F"/>
    <w:rsid w:val="79573BED"/>
    <w:rsid w:val="79D4166C"/>
    <w:rsid w:val="79F56C0F"/>
    <w:rsid w:val="7A094972"/>
    <w:rsid w:val="7A2D013B"/>
    <w:rsid w:val="7A305445"/>
    <w:rsid w:val="7A4C4791"/>
    <w:rsid w:val="7A80166B"/>
    <w:rsid w:val="7AD6704E"/>
    <w:rsid w:val="7AD915C9"/>
    <w:rsid w:val="7B26698C"/>
    <w:rsid w:val="7B2B21B6"/>
    <w:rsid w:val="7B421604"/>
    <w:rsid w:val="7B52509D"/>
    <w:rsid w:val="7B6F2A4E"/>
    <w:rsid w:val="7B774C04"/>
    <w:rsid w:val="7B89517F"/>
    <w:rsid w:val="7B93177B"/>
    <w:rsid w:val="7B994EB3"/>
    <w:rsid w:val="7BB37C24"/>
    <w:rsid w:val="7BCD3D38"/>
    <w:rsid w:val="7C0D62F1"/>
    <w:rsid w:val="7C26035D"/>
    <w:rsid w:val="7C8D5BF0"/>
    <w:rsid w:val="7C9E63A1"/>
    <w:rsid w:val="7CC74A93"/>
    <w:rsid w:val="7CD9422D"/>
    <w:rsid w:val="7CDC2E4F"/>
    <w:rsid w:val="7D1A1511"/>
    <w:rsid w:val="7D387B5A"/>
    <w:rsid w:val="7D3D7D67"/>
    <w:rsid w:val="7D552EAC"/>
    <w:rsid w:val="7D6B61A4"/>
    <w:rsid w:val="7D7211DC"/>
    <w:rsid w:val="7DFC60B8"/>
    <w:rsid w:val="7DFF0DD5"/>
    <w:rsid w:val="7E1B0644"/>
    <w:rsid w:val="7E3B2F0B"/>
    <w:rsid w:val="7E656B7B"/>
    <w:rsid w:val="7E794393"/>
    <w:rsid w:val="7E975A9A"/>
    <w:rsid w:val="7E982314"/>
    <w:rsid w:val="7E9A1E3D"/>
    <w:rsid w:val="7EA52C5A"/>
    <w:rsid w:val="7EB53F97"/>
    <w:rsid w:val="7F1C0A80"/>
    <w:rsid w:val="7F260634"/>
    <w:rsid w:val="7F5A00B9"/>
    <w:rsid w:val="7F83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semiHidden/>
    <w:unhideWhenUsed/>
    <w:qFormat/>
    <w:uiPriority w:val="99"/>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494a4aae-935d-45bc-922e-740c55388024\&#24066;&#22330;&#25512;&#24191;&#31867;&#20813;&#36153;&#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市场推广类免费求职简历.docx</Template>
  <Pages>3</Pages>
  <Words>0</Words>
  <Characters>0</Characters>
  <Lines>0</Lines>
  <Paragraphs>0</Paragraphs>
  <TotalTime>12</TotalTime>
  <ScaleCrop>false</ScaleCrop>
  <LinksUpToDate>false</LinksUpToDate>
  <CharactersWithSpaces>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2024-02-05T13:33:00Z</dcterms:created>
  <dc:creator>夜袭:D武器</dc:creator>
  <cp:lastModifiedBy>夜袭:D武器</cp:lastModifiedBy>
  <dcterms:modified xsi:type="dcterms:W3CDTF">2024-09-19T07:37:09Z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KSOTemplateKey">
    <vt:lpwstr>1.0_KwdJuhJMpN+KpBxX4Lk93vpGKT8Y5PppP+KKA/7gRgEUqTUUvsqTiR9jNHHI7ZI++XcXsU9Y/cuxU7sBcqOXAA==</vt:lpwstr>
  </property>
  <property fmtid="{D5CDD505-2E9C-101B-9397-08002B2CF9AE}" pid="4" name="KSOTemplateUUID">
    <vt:lpwstr>v1.0_mb_/iEM2Oxw1QOfXirUMEW00A==</vt:lpwstr>
  </property>
  <property fmtid="{D5CDD505-2E9C-101B-9397-08002B2CF9AE}" pid="5" name="ICV">
    <vt:lpwstr>B1014AFCFB1E4C0C81A8A69E42F76500_11</vt:lpwstr>
  </property>
</Properties>
</file>